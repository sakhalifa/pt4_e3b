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237"/>
        <w:gridCol w:w="112"/>
        <w:gridCol w:w="1185"/>
        <w:gridCol w:w="1306"/>
        <w:gridCol w:w="7633"/>
        <w:gridCol w:w="339"/>
      </w:tblGrid>
      <w:tr w:rsidR="00973F39" w:rsidRPr="00C848A0" w:rsidTr="00973F39">
        <w:trPr>
          <w:trHeight w:val="851"/>
        </w:trPr>
        <w:tc>
          <w:tcPr>
            <w:tcW w:w="109" w:type="pct"/>
            <w:shd w:val="clear" w:color="auto" w:fill="auto"/>
          </w:tcPr>
          <w:p w:rsidR="00973F39" w:rsidRPr="00C848A0" w:rsidRDefault="00973F39" w:rsidP="0063317A">
            <w:pPr>
              <w:jc w:val="right"/>
            </w:pPr>
          </w:p>
        </w:tc>
        <w:tc>
          <w:tcPr>
            <w:tcW w:w="600" w:type="pct"/>
            <w:gridSpan w:val="2"/>
            <w:shd w:val="clear" w:color="auto" w:fill="auto"/>
          </w:tcPr>
          <w:p w:rsidR="00973F39" w:rsidRPr="00C848A0" w:rsidRDefault="00973F39" w:rsidP="0063317A">
            <w:pPr>
              <w:jc w:val="right"/>
            </w:pPr>
            <w:r w:rsidRPr="00C848A0">
              <w:rPr>
                <w:noProof/>
                <w:lang w:eastAsia="fr-FR"/>
              </w:rPr>
              <w:drawing>
                <wp:inline distT="0" distB="0" distL="0" distR="0" wp14:anchorId="419ED290" wp14:editId="4D3266F0">
                  <wp:extent cx="523875" cy="527685"/>
                  <wp:effectExtent l="0" t="0" r="9525" b="5715"/>
                  <wp:docPr id="18" name="Image 18" descr="Icône Microsoft Invoici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 16">
                            <a:hlinkClick r:id="rId10"/>
                          </pic:cNvPr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97" t="20588" r="19971" b="21542"/>
                          <a:stretch/>
                        </pic:blipFill>
                        <pic:spPr bwMode="auto">
                          <a:xfrm>
                            <a:off x="0" y="0"/>
                            <a:ext cx="523875" cy="5276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1" w:type="pct"/>
            <w:gridSpan w:val="3"/>
            <w:shd w:val="clear" w:color="auto" w:fill="auto"/>
          </w:tcPr>
          <w:p w:rsidR="00973F39" w:rsidRPr="00C848A0" w:rsidRDefault="00A60D06" w:rsidP="0063317A">
            <w:pPr>
              <w:rPr>
                <w:b/>
                <w:color w:val="06BBFF"/>
                <w:sz w:val="28"/>
                <w:szCs w:val="28"/>
              </w:rPr>
            </w:pPr>
            <w:hyperlink r:id="rId12" w:history="1">
              <w:r w:rsidR="00973F39" w:rsidRPr="00C848A0">
                <w:rPr>
                  <w:rStyle w:val="Lienhypertexte"/>
                  <w:sz w:val="28"/>
                  <w:szCs w:val="28"/>
                  <w:lang w:bidi="fr-FR"/>
                </w:rPr>
                <w:t xml:space="preserve">Microsoft </w:t>
              </w:r>
              <w:proofErr w:type="spellStart"/>
              <w:r w:rsidR="00973F39" w:rsidRPr="00C848A0">
                <w:rPr>
                  <w:rStyle w:val="Lienhypertexte"/>
                  <w:sz w:val="28"/>
                  <w:szCs w:val="28"/>
                  <w:lang w:bidi="fr-FR"/>
                </w:rPr>
                <w:t>Invoicing</w:t>
              </w:r>
              <w:proofErr w:type="spellEnd"/>
            </w:hyperlink>
          </w:p>
          <w:p w:rsidR="00973F39" w:rsidRPr="00C848A0" w:rsidRDefault="00747417" w:rsidP="0063317A">
            <w:pPr>
              <w:rPr>
                <w:rStyle w:val="Lienhypertexte"/>
                <w:color w:val="auto"/>
              </w:rPr>
            </w:pPr>
            <w:r w:rsidRPr="00C848A0">
              <w:rPr>
                <w:color w:val="auto"/>
                <w:lang w:bidi="fr-FR"/>
              </w:rPr>
              <w:fldChar w:fldCharType="begin"/>
            </w:r>
            <w:r w:rsidRPr="00C848A0">
              <w:rPr>
                <w:color w:val="auto"/>
                <w:lang w:bidi="fr-FR"/>
              </w:rPr>
              <w:instrText xml:space="preserve"> HYPERLINK "https://products.office.com/en-us/business/microsoft-invoicing/invoice-software" </w:instrText>
            </w:r>
            <w:r w:rsidRPr="00C848A0">
              <w:rPr>
                <w:color w:val="auto"/>
                <w:lang w:bidi="fr-FR"/>
              </w:rPr>
              <w:fldChar w:fldCharType="separate"/>
            </w:r>
            <w:r w:rsidR="00973F39" w:rsidRPr="00C848A0">
              <w:rPr>
                <w:rStyle w:val="Lienhypertexte"/>
                <w:color w:val="auto"/>
                <w:lang w:bidi="fr-FR"/>
              </w:rPr>
              <w:t>Soyez payé rapidement grâce à des factures et des paiements en ligne soignés.</w:t>
            </w:r>
          </w:p>
          <w:p w:rsidR="00973F39" w:rsidRPr="00C848A0" w:rsidRDefault="00973F39" w:rsidP="001548BC">
            <w:r w:rsidRPr="00C848A0">
              <w:rPr>
                <w:rStyle w:val="Lienhypertexte"/>
                <w:color w:val="auto"/>
                <w:sz w:val="16"/>
                <w:szCs w:val="16"/>
                <w:lang w:bidi="fr-FR"/>
              </w:rPr>
              <w:t>Conçu pour les petites entreprises.</w:t>
            </w:r>
            <w:r w:rsidR="00747417" w:rsidRPr="00C848A0">
              <w:rPr>
                <w:color w:val="auto"/>
                <w:lang w:bidi="fr-FR"/>
              </w:rPr>
              <w:fldChar w:fldCharType="end"/>
            </w:r>
          </w:p>
        </w:tc>
      </w:tr>
      <w:tr w:rsidR="001548BC" w:rsidRPr="00C848A0" w:rsidTr="0063317A">
        <w:trPr>
          <w:trHeight w:val="720"/>
        </w:trPr>
        <w:tc>
          <w:tcPr>
            <w:tcW w:w="109" w:type="pct"/>
            <w:shd w:val="clear" w:color="auto" w:fill="auto"/>
          </w:tcPr>
          <w:p w:rsidR="001548BC" w:rsidRPr="00C848A0" w:rsidRDefault="001548BC" w:rsidP="0063317A">
            <w:pPr>
              <w:jc w:val="right"/>
            </w:pPr>
          </w:p>
        </w:tc>
        <w:tc>
          <w:tcPr>
            <w:tcW w:w="4891" w:type="pct"/>
            <w:gridSpan w:val="5"/>
            <w:shd w:val="clear" w:color="auto" w:fill="auto"/>
          </w:tcPr>
          <w:p w:rsidR="001548BC" w:rsidRPr="00C848A0" w:rsidRDefault="00A60D06" w:rsidP="0063317A">
            <w:pPr>
              <w:ind w:left="292"/>
              <w:rPr>
                <w:rStyle w:val="Lienhypertexte"/>
                <w:sz w:val="14"/>
              </w:rPr>
            </w:pPr>
            <w:hyperlink r:id="rId13" w:history="1">
              <w:r w:rsidR="001548BC" w:rsidRPr="00C848A0">
                <w:rPr>
                  <w:rStyle w:val="Lienhypertexte"/>
                  <w:sz w:val="14"/>
                  <w:szCs w:val="14"/>
                  <w:lang w:bidi="fr-FR"/>
                </w:rPr>
                <w:t xml:space="preserve">Vous en avez assez d’établir des factures manuellement ? Vous souhaitez être payé plus rapidement ? Inscrivez-vous à Microsoft </w:t>
              </w:r>
              <w:proofErr w:type="spellStart"/>
              <w:r w:rsidR="001548BC" w:rsidRPr="00C848A0">
                <w:rPr>
                  <w:rStyle w:val="Lienhypertexte"/>
                  <w:sz w:val="14"/>
                  <w:szCs w:val="14"/>
                  <w:lang w:bidi="fr-FR"/>
                </w:rPr>
                <w:t>Invoicing</w:t>
              </w:r>
              <w:proofErr w:type="spellEnd"/>
              <w:r w:rsidR="001548BC" w:rsidRPr="00C848A0">
                <w:rPr>
                  <w:rStyle w:val="Lienhypertexte"/>
                  <w:sz w:val="14"/>
                  <w:szCs w:val="14"/>
                  <w:lang w:bidi="fr-FR"/>
                </w:rPr>
                <w:t xml:space="preserve"> dès aujourd’hui.</w:t>
              </w:r>
            </w:hyperlink>
          </w:p>
        </w:tc>
      </w:tr>
      <w:tr w:rsidR="00973F39" w:rsidRPr="00C848A0" w:rsidTr="00C827B7">
        <w:trPr>
          <w:trHeight w:val="851"/>
        </w:trPr>
        <w:tc>
          <w:tcPr>
            <w:tcW w:w="161" w:type="pct"/>
            <w:gridSpan w:val="2"/>
            <w:shd w:val="clear" w:color="auto" w:fill="auto"/>
          </w:tcPr>
          <w:p w:rsidR="00973F39" w:rsidRPr="00C848A0" w:rsidRDefault="00973F39" w:rsidP="00CF31BB">
            <w:pPr>
              <w:pStyle w:val="Titre"/>
            </w:pPr>
          </w:p>
        </w:tc>
        <w:tc>
          <w:tcPr>
            <w:tcW w:w="1152" w:type="pct"/>
            <w:gridSpan w:val="2"/>
            <w:shd w:val="clear" w:color="auto" w:fill="1F497D" w:themeFill="text2"/>
            <w:vAlign w:val="center"/>
          </w:tcPr>
          <w:p w:rsidR="00973F39" w:rsidRPr="00C848A0" w:rsidRDefault="00A60D06" w:rsidP="005746CC">
            <w:pPr>
              <w:pStyle w:val="Titre"/>
            </w:pPr>
            <w:sdt>
              <w:sdtPr>
                <w:id w:val="-1781096421"/>
                <w:placeholder>
                  <w:docPart w:val="F5BFF55431F246FFA37B7E384065535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73F39" w:rsidRPr="00C848A0">
                  <w:rPr>
                    <w:lang w:bidi="fr-FR"/>
                  </w:rPr>
                  <w:t>Facture</w:t>
                </w:r>
              </w:sdtContent>
            </w:sdt>
          </w:p>
        </w:tc>
        <w:tc>
          <w:tcPr>
            <w:tcW w:w="3530" w:type="pct"/>
            <w:shd w:val="clear" w:color="auto" w:fill="auto"/>
          </w:tcPr>
          <w:p w:rsidR="00973F39" w:rsidRPr="00C848A0" w:rsidRDefault="00973F39" w:rsidP="00CF31BB">
            <w:pPr>
              <w:pStyle w:val="Titre"/>
            </w:pPr>
          </w:p>
        </w:tc>
        <w:tc>
          <w:tcPr>
            <w:tcW w:w="157" w:type="pct"/>
            <w:shd w:val="clear" w:color="auto" w:fill="auto"/>
          </w:tcPr>
          <w:p w:rsidR="00973F39" w:rsidRPr="00C848A0" w:rsidRDefault="00973F39" w:rsidP="00CF31BB">
            <w:pPr>
              <w:pStyle w:val="Titre"/>
            </w:pPr>
          </w:p>
        </w:tc>
      </w:tr>
      <w:tr w:rsidR="00BC1B68" w:rsidRPr="00C848A0" w:rsidTr="00554839">
        <w:trPr>
          <w:trHeight w:val="288"/>
        </w:trPr>
        <w:tc>
          <w:tcPr>
            <w:tcW w:w="161" w:type="pct"/>
            <w:gridSpan w:val="2"/>
            <w:shd w:val="clear" w:color="auto" w:fill="auto"/>
          </w:tcPr>
          <w:p w:rsidR="00BC1B68" w:rsidRPr="00C848A0" w:rsidRDefault="00BC1B68" w:rsidP="00915359"/>
        </w:tc>
        <w:tc>
          <w:tcPr>
            <w:tcW w:w="4682" w:type="pct"/>
            <w:gridSpan w:val="3"/>
            <w:shd w:val="clear" w:color="auto" w:fill="auto"/>
          </w:tcPr>
          <w:p w:rsidR="00BC1B68" w:rsidRPr="00C848A0" w:rsidRDefault="00BC1B68" w:rsidP="00915359"/>
        </w:tc>
        <w:tc>
          <w:tcPr>
            <w:tcW w:w="157" w:type="pct"/>
            <w:shd w:val="clear" w:color="auto" w:fill="auto"/>
          </w:tcPr>
          <w:p w:rsidR="00BC1B68" w:rsidRPr="00C848A0" w:rsidRDefault="00BC1B68" w:rsidP="00915359"/>
        </w:tc>
      </w:tr>
      <w:tr w:rsidR="00265218" w:rsidRPr="00C848A0" w:rsidTr="00554839">
        <w:trPr>
          <w:trHeight w:val="9908"/>
        </w:trPr>
        <w:tc>
          <w:tcPr>
            <w:tcW w:w="161" w:type="pct"/>
            <w:gridSpan w:val="2"/>
            <w:shd w:val="clear" w:color="auto" w:fill="auto"/>
          </w:tcPr>
          <w:p w:rsidR="00265218" w:rsidRPr="00C848A0" w:rsidRDefault="00265218" w:rsidP="00CF31BB"/>
        </w:tc>
        <w:tc>
          <w:tcPr>
            <w:tcW w:w="4682" w:type="pct"/>
            <w:gridSpan w:val="3"/>
            <w:shd w:val="clear" w:color="auto" w:fill="auto"/>
          </w:tcPr>
          <w:tbl>
            <w:tblPr>
              <w:tblStyle w:val="Grilledutableau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1979"/>
              <w:gridCol w:w="2914"/>
              <w:gridCol w:w="300"/>
              <w:gridCol w:w="745"/>
              <w:gridCol w:w="1979"/>
              <w:gridCol w:w="1980"/>
            </w:tblGrid>
            <w:tr w:rsidR="00E141F4" w:rsidRPr="00C848A0" w:rsidTr="002937B1">
              <w:trPr>
                <w:trHeight w:val="1440"/>
              </w:trPr>
              <w:tc>
                <w:tcPr>
                  <w:tcW w:w="4893" w:type="dxa"/>
                  <w:gridSpan w:val="2"/>
                </w:tcPr>
                <w:p w:rsidR="005746CC" w:rsidRPr="00C848A0" w:rsidRDefault="00983211" w:rsidP="008E09A7">
                  <w:proofErr w:type="spellStart"/>
                  <w:r>
                    <w:t>Plannimaux</w:t>
                  </w:r>
                  <w:proofErr w:type="spellEnd"/>
                  <w:r w:rsidR="00554839" w:rsidRPr="00C848A0">
                    <w:rPr>
                      <w:lang w:bidi="fr-FR"/>
                    </w:rPr>
                    <w:br/>
                  </w:r>
                  <w:r>
                    <w:t>0000, Animal Land</w:t>
                  </w:r>
                  <w:r w:rsidR="00554839" w:rsidRPr="00C848A0">
                    <w:rPr>
                      <w:lang w:bidi="fr-FR"/>
                    </w:rPr>
                    <w:t xml:space="preserve"> </w:t>
                  </w:r>
                </w:p>
                <w:p w:rsidR="00E141F4" w:rsidRPr="00983211" w:rsidRDefault="00983211" w:rsidP="00983211">
                  <w:pPr>
                    <w:rPr>
                      <w:b/>
                      <w:lang w:val="en-US"/>
                    </w:rPr>
                  </w:pPr>
                  <w:r w:rsidRPr="00983211">
                    <w:rPr>
                      <w:lang w:val="en-US"/>
                    </w:rPr>
                    <w:t>000000</w:t>
                  </w:r>
                  <w:r w:rsidR="005746CC" w:rsidRPr="00983211">
                    <w:rPr>
                      <w:lang w:val="en-US" w:bidi="fr-FR"/>
                    </w:rPr>
                    <w:br/>
                  </w:r>
                  <w:r w:rsidRPr="00983211">
                    <w:rPr>
                      <w:lang w:val="en-US"/>
                    </w:rPr>
                    <w:t>plannimaux@gmail.com</w:t>
                  </w:r>
                  <w:r w:rsidR="005746CC" w:rsidRPr="00983211">
                    <w:rPr>
                      <w:lang w:val="en-US" w:bidi="fr-FR"/>
                    </w:rPr>
                    <w:t xml:space="preserve"> </w:t>
                  </w:r>
                  <w:sdt>
                    <w:sdtPr>
                      <w:id w:val="1590804969"/>
                      <w:placeholder>
                        <w:docPart w:val="13709CA6BBFB41C9A262FD89EBCEE561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5746CC" w:rsidRPr="00983211">
                        <w:rPr>
                          <w:lang w:val="en-US" w:bidi="fr-FR"/>
                        </w:rPr>
                        <w:t>|</w:t>
                      </w:r>
                    </w:sdtContent>
                  </w:sdt>
                  <w:r w:rsidR="005746CC" w:rsidRPr="00983211">
                    <w:rPr>
                      <w:lang w:val="en-US" w:bidi="fr-FR"/>
                    </w:rPr>
                    <w:t xml:space="preserve"> </w:t>
                  </w:r>
                  <w:r>
                    <w:t>plannimaux.com</w:t>
                  </w:r>
                  <w:r w:rsidR="005746CC" w:rsidRPr="00983211">
                    <w:rPr>
                      <w:lang w:val="en-US" w:bidi="fr-FR"/>
                    </w:rPr>
                    <w:t xml:space="preserve"> </w:t>
                  </w:r>
                </w:p>
              </w:tc>
              <w:tc>
                <w:tcPr>
                  <w:tcW w:w="300" w:type="dxa"/>
                </w:tcPr>
                <w:p w:rsidR="00E141F4" w:rsidRPr="00983211" w:rsidRDefault="00E141F4" w:rsidP="00915359">
                  <w:pPr>
                    <w:pStyle w:val="Texteengras"/>
                    <w:rPr>
                      <w:lang w:val="en-US"/>
                    </w:rPr>
                  </w:pPr>
                </w:p>
              </w:tc>
              <w:tc>
                <w:tcPr>
                  <w:tcW w:w="4704" w:type="dxa"/>
                  <w:gridSpan w:val="3"/>
                  <w:vAlign w:val="center"/>
                </w:tcPr>
                <w:p w:rsidR="00554839" w:rsidRPr="00C848A0" w:rsidRDefault="00A60D06" w:rsidP="00287699">
                  <w:pPr>
                    <w:pStyle w:val="Texteengrasbleu"/>
                  </w:pPr>
                  <w:sdt>
                    <w:sdtPr>
                      <w:id w:val="768430289"/>
                      <w:placeholder>
                        <w:docPart w:val="6B67D05BEE854D7099F5564882E69913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5746CC" w:rsidRPr="00C848A0">
                        <w:rPr>
                          <w:lang w:bidi="fr-FR"/>
                        </w:rPr>
                        <w:t>FACTURE</w:t>
                      </w:r>
                    </w:sdtContent>
                  </w:sdt>
                  <w:r w:rsidR="005746CC" w:rsidRPr="00C848A0">
                    <w:rPr>
                      <w:lang w:bidi="fr-FR"/>
                    </w:rPr>
                    <w:t xml:space="preserve"> N° </w:t>
                  </w:r>
                  <w:sdt>
                    <w:sdtPr>
                      <w:rPr>
                        <w:lang w:bidi="fr-FR"/>
                      </w:rPr>
                      <w:alias w:val="idfacture"/>
                      <w:tag w:val="idfacture"/>
                      <w:id w:val="-1819953320"/>
                      <w:placeholder>
                        <w:docPart w:val="9BE48B924A8D42A98A283D6E9C178729"/>
                      </w:placeholder>
                      <w:showingPlcHdr/>
                      <w:text/>
                    </w:sdtPr>
                    <w:sdtEndPr/>
                    <w:sdtContent>
                      <w:r w:rsidR="00983211" w:rsidRPr="00BF1E9C">
                        <w:rPr>
                          <w:rStyle w:val="Textedelespacerserv"/>
                        </w:rPr>
                        <w:t>Cliquez ou appuyez ici pour entrer du texte.</w:t>
                      </w:r>
                    </w:sdtContent>
                  </w:sdt>
                </w:p>
                <w:p w:rsidR="00E141F4" w:rsidRPr="00C848A0" w:rsidRDefault="00A60D06" w:rsidP="00983211">
                  <w:pPr>
                    <w:pStyle w:val="Texteengrasbleu"/>
                  </w:pPr>
                  <w:sdt>
                    <w:sdtPr>
                      <w:id w:val="548276371"/>
                      <w:placeholder>
                        <w:docPart w:val="7060B34C11BD411B8DC8D8DB7A670297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5746CC" w:rsidRPr="00C848A0">
                        <w:rPr>
                          <w:lang w:bidi="fr-FR"/>
                        </w:rPr>
                        <w:t>DATE</w:t>
                      </w:r>
                    </w:sdtContent>
                  </w:sdt>
                  <w:r w:rsidR="005746CC" w:rsidRPr="00C848A0">
                    <w:rPr>
                      <w:lang w:bidi="fr-FR"/>
                    </w:rPr>
                    <w:t xml:space="preserve"> </w:t>
                  </w:r>
                  <w:sdt>
                    <w:sdtPr>
                      <w:rPr>
                        <w:lang w:bidi="fr-FR"/>
                      </w:rPr>
                      <w:alias w:val="date"/>
                      <w:tag w:val="date"/>
                      <w:id w:val="-1597865555"/>
                      <w:placeholder>
                        <w:docPart w:val="CEF5271F905B432A951A760086BDABC3"/>
                      </w:placeholder>
                      <w:showingPlcHdr/>
                      <w:text/>
                    </w:sdtPr>
                    <w:sdtEndPr/>
                    <w:sdtContent>
                      <w:r w:rsidR="00983211" w:rsidRPr="00BF1E9C">
                        <w:rPr>
                          <w:rStyle w:val="Textedelespacerserv"/>
                        </w:rPr>
                        <w:t>Cliquez ou appuyez ici pour entrer du texte.</w:t>
                      </w:r>
                    </w:sdtContent>
                  </w:sdt>
                </w:p>
              </w:tc>
            </w:tr>
            <w:tr w:rsidR="00554839" w:rsidRPr="00C848A0" w:rsidTr="00AE6FD4">
              <w:trPr>
                <w:trHeight w:val="1872"/>
              </w:trPr>
              <w:tc>
                <w:tcPr>
                  <w:tcW w:w="4893" w:type="dxa"/>
                  <w:gridSpan w:val="2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:rsidR="00110174" w:rsidRPr="00C848A0" w:rsidRDefault="00A60D06" w:rsidP="00110174">
                  <w:pPr>
                    <w:pStyle w:val="Texteengrasbleu"/>
                  </w:pPr>
                  <w:sdt>
                    <w:sdtPr>
                      <w:alias w:val="À :"/>
                      <w:tag w:val="À :"/>
                      <w:id w:val="-607115967"/>
                      <w:placeholder>
                        <w:docPart w:val="01491D12D65144DFB35DC1764DB962C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54839" w:rsidRPr="00C848A0">
                        <w:rPr>
                          <w:lang w:bidi="fr-FR"/>
                        </w:rPr>
                        <w:t>À</w:t>
                      </w:r>
                    </w:sdtContent>
                  </w:sdt>
                  <w:r w:rsidR="003E7B48" w:rsidRPr="00C848A0">
                    <w:rPr>
                      <w:lang w:bidi="fr-FR"/>
                    </w:rPr>
                    <w:t> :</w:t>
                  </w:r>
                </w:p>
                <w:p w:rsidR="00554839" w:rsidRPr="00C848A0" w:rsidRDefault="00A60D06" w:rsidP="00983211">
                  <w:pPr>
                    <w:pStyle w:val="Texteengras"/>
                  </w:pPr>
                  <w:sdt>
                    <w:sdtPr>
                      <w:rPr>
                        <w:lang w:bidi="fr-FR"/>
                      </w:rPr>
                      <w:alias w:val="nom"/>
                      <w:tag w:val="nom"/>
                      <w:id w:val="1670061664"/>
                      <w:placeholder>
                        <w:docPart w:val="BCE9F2C183D0415EA85E1455CEB72B43"/>
                      </w:placeholder>
                      <w:showingPlcHdr/>
                      <w:text/>
                    </w:sdtPr>
                    <w:sdtEndPr/>
                    <w:sdtContent>
                      <w:r w:rsidR="00983211" w:rsidRPr="00BF1E9C">
                        <w:rPr>
                          <w:rStyle w:val="Textedelespacerserv"/>
                        </w:rPr>
                        <w:t>Cliquez ou appuyez ici pour entrer du texte.</w:t>
                      </w:r>
                    </w:sdtContent>
                  </w:sdt>
                  <w:r w:rsidR="00554839" w:rsidRPr="00C848A0">
                    <w:rPr>
                      <w:lang w:bidi="fr-FR"/>
                    </w:rPr>
                    <w:br/>
                  </w:r>
                  <w:sdt>
                    <w:sdtPr>
                      <w:rPr>
                        <w:lang w:bidi="fr-FR"/>
                      </w:rPr>
                      <w:alias w:val="prenom"/>
                      <w:tag w:val="prenom"/>
                      <w:id w:val="-1628078483"/>
                      <w:placeholder>
                        <w:docPart w:val="100444AD129C4477B872553D770A9659"/>
                      </w:placeholder>
                      <w:showingPlcHdr/>
                      <w:text/>
                    </w:sdtPr>
                    <w:sdtEndPr/>
                    <w:sdtContent>
                      <w:r w:rsidR="00983211" w:rsidRPr="00BF1E9C">
                        <w:rPr>
                          <w:rStyle w:val="Textedelespacerserv"/>
                        </w:rPr>
                        <w:t>Cliquez ou appuyez ici pour entrer du texte.</w:t>
                      </w:r>
                    </w:sdtContent>
                  </w:sdt>
                  <w:r w:rsidR="00554839" w:rsidRPr="00C848A0">
                    <w:rPr>
                      <w:lang w:bidi="fr-FR"/>
                    </w:rPr>
                    <w:br/>
                  </w:r>
                  <w:sdt>
                    <w:sdtPr>
                      <w:alias w:val="contact"/>
                      <w:tag w:val="contact"/>
                      <w:id w:val="1726569998"/>
                      <w:placeholder>
                        <w:docPart w:val="1E2FFF714EEC4CE19A4E5D1A4745A966"/>
                      </w:placeholder>
                      <w:showingPlcHdr/>
                      <w:text/>
                    </w:sdtPr>
                    <w:sdtEndPr/>
                    <w:sdtContent>
                      <w:r w:rsidR="00983211" w:rsidRPr="00BF1E9C">
                        <w:rPr>
                          <w:rStyle w:val="Textedelespacerserv"/>
                        </w:rPr>
                        <w:t>Cliquez ou appuyez ici pour entrer du texte.</w:t>
                      </w:r>
                    </w:sdtContent>
                  </w:sdt>
                </w:p>
              </w:tc>
              <w:tc>
                <w:tcPr>
                  <w:tcW w:w="300" w:type="dxa"/>
                  <w:tcBorders>
                    <w:bottom w:val="single" w:sz="18" w:space="0" w:color="1F497D" w:themeColor="text2"/>
                  </w:tcBorders>
                </w:tcPr>
                <w:p w:rsidR="00554839" w:rsidRPr="00C848A0" w:rsidRDefault="00554839" w:rsidP="00915359">
                  <w:pPr>
                    <w:pStyle w:val="Texteengras"/>
                  </w:pPr>
                </w:p>
              </w:tc>
              <w:tc>
                <w:tcPr>
                  <w:tcW w:w="4704" w:type="dxa"/>
                  <w:gridSpan w:val="3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:rsidR="00554839" w:rsidRPr="00C848A0" w:rsidRDefault="00554839" w:rsidP="00983211">
                  <w:pPr>
                    <w:pStyle w:val="Texteengrasbleu"/>
                    <w:tabs>
                      <w:tab w:val="left" w:pos="570"/>
                    </w:tabs>
                  </w:pPr>
                </w:p>
              </w:tc>
            </w:tr>
            <w:tr w:rsidR="00BA4440" w:rsidRPr="00C848A0" w:rsidTr="00AE6FD4">
              <w:trPr>
                <w:trHeight w:val="1440"/>
              </w:trPr>
              <w:tc>
                <w:tcPr>
                  <w:tcW w:w="9897" w:type="dxa"/>
                  <w:gridSpan w:val="6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</w:tcPr>
                <w:p w:rsidR="005746CC" w:rsidRPr="00C848A0" w:rsidRDefault="005746CC" w:rsidP="005746CC">
                  <w:pPr>
                    <w:pStyle w:val="Texteengrasbleu"/>
                  </w:pPr>
                </w:p>
                <w:p w:rsidR="00BA4440" w:rsidRPr="00C848A0" w:rsidRDefault="00BA4440" w:rsidP="00983211"/>
              </w:tc>
            </w:tr>
            <w:tr w:rsidR="00134E9A" w:rsidRPr="00C848A0" w:rsidTr="002937B1">
              <w:trPr>
                <w:trHeight w:val="360"/>
              </w:trPr>
              <w:tc>
                <w:tcPr>
                  <w:tcW w:w="1979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:rsidR="00134E9A" w:rsidRPr="00C848A0" w:rsidRDefault="00A60D06" w:rsidP="008F184C">
                  <w:pPr>
                    <w:pStyle w:val="Titre1"/>
                  </w:pPr>
                  <w:sdt>
                    <w:sdtPr>
                      <w:alias w:val="Quantité :"/>
                      <w:tag w:val="Quantité :"/>
                      <w:id w:val="-1738312568"/>
                      <w:placeholder>
                        <w:docPart w:val="009C859E5E244AC18255812E35A4DD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4E9A" w:rsidRPr="00C848A0">
                        <w:rPr>
                          <w:lang w:bidi="fr-FR"/>
                        </w:rPr>
                        <w:t>QUANTITÉ</w:t>
                      </w:r>
                    </w:sdtContent>
                  </w:sdt>
                </w:p>
              </w:tc>
              <w:tc>
                <w:tcPr>
                  <w:tcW w:w="3959" w:type="dxa"/>
                  <w:gridSpan w:val="3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:rsidR="00134E9A" w:rsidRPr="00C848A0" w:rsidRDefault="00983211" w:rsidP="00983211">
                  <w:pPr>
                    <w:pStyle w:val="Titre1"/>
                  </w:pPr>
                  <w:r>
                    <w:t>NOM</w:t>
                  </w:r>
                </w:p>
              </w:tc>
              <w:tc>
                <w:tcPr>
                  <w:tcW w:w="1979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:rsidR="00134E9A" w:rsidRPr="00C848A0" w:rsidRDefault="00A60D06" w:rsidP="008F184C">
                  <w:pPr>
                    <w:pStyle w:val="Titre1"/>
                  </w:pPr>
                  <w:sdt>
                    <w:sdtPr>
                      <w:alias w:val="Prix unitaire :"/>
                      <w:tag w:val="Prix unitaire :"/>
                      <w:id w:val="1604447165"/>
                      <w:placeholder>
                        <w:docPart w:val="A989D274EDF748A18DB422C5ECAB51D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4E9A" w:rsidRPr="00C848A0">
                        <w:rPr>
                          <w:lang w:bidi="fr-FR"/>
                        </w:rPr>
                        <w:t>PRIX UNITAIRE</w:t>
                      </w:r>
                    </w:sdtContent>
                  </w:sdt>
                </w:p>
              </w:tc>
              <w:tc>
                <w:tcPr>
                  <w:tcW w:w="1980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:rsidR="00134E9A" w:rsidRPr="00C848A0" w:rsidRDefault="00A60D06" w:rsidP="008F184C">
                  <w:pPr>
                    <w:pStyle w:val="Titre1"/>
                  </w:pPr>
                  <w:sdt>
                    <w:sdtPr>
                      <w:alias w:val="Total :"/>
                      <w:tag w:val="Total :"/>
                      <w:id w:val="-150831350"/>
                      <w:placeholder>
                        <w:docPart w:val="C26BBB039BC24FB3AA699CB6B2C0DC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4E9A" w:rsidRPr="00C848A0">
                        <w:rPr>
                          <w:lang w:bidi="fr-FR"/>
                        </w:rPr>
                        <w:t>TOTAL</w:t>
                      </w:r>
                    </w:sdtContent>
                  </w:sdt>
                </w:p>
              </w:tc>
            </w:tr>
            <w:tr w:rsidR="00134E9A" w:rsidRPr="00C848A0" w:rsidTr="002937B1">
              <w:trPr>
                <w:trHeight w:val="360"/>
              </w:trPr>
              <w:tc>
                <w:tcPr>
                  <w:tcW w:w="1979" w:type="dxa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3959" w:type="dxa"/>
                  <w:gridSpan w:val="3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1979" w:type="dxa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1980" w:type="dxa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</w:tr>
            <w:tr w:rsidR="00134E9A" w:rsidRPr="00C848A0" w:rsidTr="002937B1">
              <w:trPr>
                <w:trHeight w:val="360"/>
              </w:trPr>
              <w:tc>
                <w:tcPr>
                  <w:tcW w:w="1979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3959" w:type="dxa"/>
                  <w:gridSpan w:val="3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1979" w:type="dxa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1980" w:type="dxa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>
                  <w:bookmarkStart w:id="0" w:name="_GoBack"/>
                  <w:bookmarkEnd w:id="0"/>
                </w:p>
              </w:tc>
            </w:tr>
            <w:tr w:rsidR="00134E9A" w:rsidRPr="00C848A0" w:rsidTr="002937B1">
              <w:trPr>
                <w:trHeight w:val="360"/>
              </w:trPr>
              <w:tc>
                <w:tcPr>
                  <w:tcW w:w="1979" w:type="dxa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sdt>
                <w:sdtPr>
                  <w:alias w:val="Sous-total :"/>
                  <w:tag w:val="Sous-total :"/>
                  <w:id w:val="2136441839"/>
                  <w:placeholder>
                    <w:docPart w:val="7D1F4EA3A6BA4BEB9E0202D3E2CDA5D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5938" w:type="dxa"/>
                      <w:gridSpan w:val="4"/>
                      <w:tcBorders>
                        <w:top w:val="single" w:sz="18" w:space="0" w:color="1F497D" w:themeColor="text2"/>
                        <w:bottom w:val="single" w:sz="8" w:space="0" w:color="808080" w:themeColor="background1" w:themeShade="80"/>
                        <w:right w:val="single" w:sz="4" w:space="0" w:color="808080" w:themeColor="background1" w:themeShade="80"/>
                      </w:tcBorders>
                      <w:shd w:val="clear" w:color="auto" w:fill="auto"/>
                    </w:tcPr>
                    <w:p w:rsidR="00134E9A" w:rsidRPr="00C848A0" w:rsidRDefault="00134E9A" w:rsidP="008F184C">
                      <w:pPr>
                        <w:pStyle w:val="Texteengras"/>
                        <w:jc w:val="right"/>
                      </w:pPr>
                      <w:r w:rsidRPr="00C848A0">
                        <w:rPr>
                          <w:lang w:bidi="fr-FR"/>
                        </w:rPr>
                        <w:t>SOUS-TOTAL</w:t>
                      </w:r>
                    </w:p>
                  </w:tc>
                </w:sdtContent>
              </w:sdt>
              <w:tc>
                <w:tcPr>
                  <w:tcW w:w="1980" w:type="dxa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</w:tr>
            <w:tr w:rsidR="00134E9A" w:rsidRPr="00C848A0" w:rsidTr="002937B1">
              <w:trPr>
                <w:trHeight w:val="360"/>
              </w:trPr>
              <w:tc>
                <w:tcPr>
                  <w:tcW w:w="1979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5938" w:type="dxa"/>
                  <w:gridSpan w:val="4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A60D06" w:rsidP="008F184C">
                  <w:pPr>
                    <w:jc w:val="right"/>
                  </w:pPr>
                  <w:sdt>
                    <w:sdtPr>
                      <w:alias w:val="T.V.A. :"/>
                      <w:tag w:val="T.V.A. :"/>
                      <w:id w:val="-578517216"/>
                      <w:placeholder>
                        <w:docPart w:val="5182153247A34FB88F337E17DF8A0D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4E9A" w:rsidRPr="00C848A0">
                        <w:rPr>
                          <w:lang w:bidi="fr-FR"/>
                        </w:rPr>
                        <w:t>TAXE DE VENTE</w:t>
                      </w:r>
                    </w:sdtContent>
                  </w:sdt>
                </w:p>
              </w:tc>
              <w:tc>
                <w:tcPr>
                  <w:tcW w:w="1980" w:type="dxa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</w:tr>
            <w:tr w:rsidR="00134E9A" w:rsidRPr="00C848A0" w:rsidTr="002937B1">
              <w:trPr>
                <w:trHeight w:val="360"/>
              </w:trPr>
              <w:tc>
                <w:tcPr>
                  <w:tcW w:w="1979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5938" w:type="dxa"/>
                  <w:gridSpan w:val="4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A60D06" w:rsidP="008F184C">
                  <w:pPr>
                    <w:jc w:val="right"/>
                  </w:pPr>
                  <w:sdt>
                    <w:sdtPr>
                      <w:alias w:val="Frais d’expédition et de traitement :"/>
                      <w:tag w:val="Frais d’expédition et de traitement :"/>
                      <w:id w:val="-1692443947"/>
                      <w:placeholder>
                        <w:docPart w:val="59AD0AC896624E3BB821816A0E19E2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4E9A" w:rsidRPr="00C848A0">
                        <w:rPr>
                          <w:lang w:bidi="fr-FR"/>
                        </w:rPr>
                        <w:t>FRAIS D’EXPÉDITION ET DE TRAITEMENT</w:t>
                      </w:r>
                    </w:sdtContent>
                  </w:sdt>
                </w:p>
              </w:tc>
              <w:tc>
                <w:tcPr>
                  <w:tcW w:w="1980" w:type="dxa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134E9A" w:rsidP="008F184C"/>
              </w:tc>
            </w:tr>
            <w:tr w:rsidR="00134E9A" w:rsidRPr="00C848A0" w:rsidTr="002937B1">
              <w:trPr>
                <w:trHeight w:val="360"/>
              </w:trPr>
              <w:tc>
                <w:tcPr>
                  <w:tcW w:w="1979" w:type="dxa"/>
                  <w:tcBorders>
                    <w:top w:val="single" w:sz="8" w:space="0" w:color="808080" w:themeColor="background1" w:themeShade="80"/>
                    <w:bottom w:val="single" w:sz="18" w:space="0" w:color="1F497D" w:themeColor="text2"/>
                  </w:tcBorders>
                  <w:shd w:val="clear" w:color="auto" w:fill="auto"/>
                </w:tcPr>
                <w:p w:rsidR="00134E9A" w:rsidRPr="00C848A0" w:rsidRDefault="00134E9A" w:rsidP="008F184C"/>
              </w:tc>
              <w:tc>
                <w:tcPr>
                  <w:tcW w:w="5938" w:type="dxa"/>
                  <w:gridSpan w:val="4"/>
                  <w:tcBorders>
                    <w:top w:val="single" w:sz="8" w:space="0" w:color="808080" w:themeColor="background1" w:themeShade="80"/>
                    <w:bottom w:val="single" w:sz="18" w:space="0" w:color="1F497D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:rsidR="00134E9A" w:rsidRPr="00C848A0" w:rsidRDefault="00A60D06" w:rsidP="008F184C">
                  <w:pPr>
                    <w:jc w:val="right"/>
                  </w:pPr>
                  <w:sdt>
                    <w:sdtPr>
                      <w:id w:val="1484116764"/>
                      <w:placeholder>
                        <w:docPart w:val="22F5473ACD21422EB228FCFDF6F8B7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9016C" w:rsidRPr="00C848A0">
                        <w:rPr>
                          <w:lang w:bidi="fr-FR"/>
                        </w:rPr>
                        <w:t>TOTAL DÛ</w:t>
                      </w:r>
                    </w:sdtContent>
                  </w:sdt>
                </w:p>
              </w:tc>
              <w:tc>
                <w:tcPr>
                  <w:tcW w:w="1980" w:type="dxa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18" w:space="0" w:color="1F497D" w:themeColor="text2"/>
                  </w:tcBorders>
                  <w:shd w:val="clear" w:color="auto" w:fill="auto"/>
                </w:tcPr>
                <w:p w:rsidR="00134E9A" w:rsidRPr="00C848A0" w:rsidRDefault="00134E9A" w:rsidP="008F184C"/>
              </w:tc>
            </w:tr>
          </w:tbl>
          <w:p w:rsidR="00265218" w:rsidRPr="00C848A0" w:rsidRDefault="00A60D06" w:rsidP="008F184C">
            <w:pPr>
              <w:pStyle w:val="Texteenbleu"/>
            </w:pPr>
            <w:sdt>
              <w:sdtPr>
                <w:alias w:val="Nous vous remercions de votre confiance :"/>
                <w:tag w:val="Nous vous remercions de votre confiance :"/>
                <w:id w:val="1425142957"/>
                <w:placeholder>
                  <w:docPart w:val="30638BF863C843649F9E6A02B06A2987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C848A0">
                  <w:rPr>
                    <w:lang w:bidi="fr-FR"/>
                  </w:rPr>
                  <w:t>Nous vous remercions de votre confiance.</w:t>
                </w:r>
              </w:sdtContent>
            </w:sdt>
          </w:p>
        </w:tc>
        <w:tc>
          <w:tcPr>
            <w:tcW w:w="157" w:type="pct"/>
            <w:shd w:val="clear" w:color="auto" w:fill="auto"/>
          </w:tcPr>
          <w:p w:rsidR="00265218" w:rsidRPr="00C848A0" w:rsidRDefault="00265218" w:rsidP="00CF31BB"/>
        </w:tc>
      </w:tr>
    </w:tbl>
    <w:p w:rsidR="00463B35" w:rsidRPr="00C848A0" w:rsidRDefault="00463B35" w:rsidP="004456B5"/>
    <w:sectPr w:rsidR="00463B35" w:rsidRPr="00C848A0" w:rsidSect="002937B1">
      <w:headerReference w:type="default" r:id="rId14"/>
      <w:footerReference w:type="default" r:id="rId15"/>
      <w:pgSz w:w="11906" w:h="16838" w:code="9"/>
      <w:pgMar w:top="504" w:right="547" w:bottom="1728" w:left="547" w:header="288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211" w:rsidRDefault="00983211" w:rsidP="00CF31BB">
      <w:r>
        <w:separator/>
      </w:r>
    </w:p>
  </w:endnote>
  <w:endnote w:type="continuationSeparator" w:id="0">
    <w:p w:rsidR="00983211" w:rsidRDefault="00983211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69016C" w:rsidRPr="003A12C6" w:rsidTr="008F184C">
      <w:trPr>
        <w:trHeight w:val="720"/>
      </w:trPr>
      <w:tc>
        <w:tcPr>
          <w:tcW w:w="3596" w:type="dxa"/>
          <w:shd w:val="clear" w:color="auto" w:fill="auto"/>
          <w:vAlign w:val="center"/>
        </w:tcPr>
        <w:p w:rsidR="0069016C" w:rsidRPr="003A12C6" w:rsidRDefault="0069016C" w:rsidP="008F184C">
          <w:pPr>
            <w:jc w:val="center"/>
          </w:pPr>
          <w:r w:rsidRPr="003A12C6">
            <w:rPr>
              <w:noProof/>
              <w:lang w:eastAsia="fr-FR"/>
            </w:rPr>
            <mc:AlternateContent>
              <mc:Choice Requires="wps">
                <w:drawing>
                  <wp:inline distT="0" distB="0" distL="0" distR="0" wp14:anchorId="5DFF7CF9" wp14:editId="6146E61D">
                    <wp:extent cx="154940" cy="201930"/>
                    <wp:effectExtent l="0" t="0" r="0" b="7620"/>
                    <wp:docPr id="1" name="Forme" descr="Icône de GPS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:rsidR="0069016C" w:rsidRDefault="0069016C" w:rsidP="0069016C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DFF7CF9" id="Forme" o:spid="_x0000_s1026" alt="Icône de GPS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1f497d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:rsidR="0069016C" w:rsidRDefault="0069016C" w:rsidP="0069016C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:rsidR="0069016C" w:rsidRPr="003A12C6" w:rsidRDefault="0069016C" w:rsidP="008F184C">
          <w:pPr>
            <w:jc w:val="center"/>
          </w:pPr>
          <w:r w:rsidRPr="003A12C6">
            <w:rPr>
              <w:noProof/>
              <w:lang w:eastAsia="fr-FR"/>
            </w:rPr>
            <mc:AlternateContent>
              <mc:Choice Requires="wps">
                <w:drawing>
                  <wp:inline distT="0" distB="0" distL="0" distR="0" wp14:anchorId="60723F1B" wp14:editId="1D9B61A9">
                    <wp:extent cx="165100" cy="165100"/>
                    <wp:effectExtent l="0" t="0" r="6350" b="6350"/>
                    <wp:docPr id="7" name="Forme" descr="Icône de téléphon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12074DD" id="Forme" o:spid="_x0000_s1026" alt="Icône de téléphone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:rsidR="0069016C" w:rsidRPr="003A12C6" w:rsidRDefault="0069016C" w:rsidP="008F184C">
          <w:pPr>
            <w:jc w:val="center"/>
          </w:pPr>
          <w:r w:rsidRPr="003A12C6">
            <w:rPr>
              <w:noProof/>
              <w:lang w:eastAsia="fr-FR"/>
            </w:rPr>
            <mc:AlternateContent>
              <mc:Choice Requires="wps">
                <w:drawing>
                  <wp:inline distT="0" distB="0" distL="0" distR="0" wp14:anchorId="06D08AB8" wp14:editId="6CFE43DE">
                    <wp:extent cx="165100" cy="165100"/>
                    <wp:effectExtent l="0" t="0" r="6350" b="6350"/>
                    <wp:docPr id="4" name="Forme" descr="Icône d’e-mai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A450AC1" id="Forme" o:spid="_x0000_s1026" alt="Icône d’e-mai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69016C" w:rsidRPr="003A12C6" w:rsidTr="00F53124">
      <w:trPr>
        <w:trHeight w:val="84"/>
      </w:trPr>
      <w:tc>
        <w:tcPr>
          <w:tcW w:w="3596" w:type="dxa"/>
          <w:shd w:val="clear" w:color="auto" w:fill="auto"/>
          <w:vAlign w:val="center"/>
        </w:tcPr>
        <w:p w:rsidR="0069016C" w:rsidRPr="008F184C" w:rsidRDefault="0069016C" w:rsidP="008F184C">
          <w:pPr>
            <w:pStyle w:val="Coordonnes"/>
          </w:pPr>
        </w:p>
      </w:tc>
      <w:tc>
        <w:tcPr>
          <w:tcW w:w="3597" w:type="dxa"/>
          <w:shd w:val="clear" w:color="auto" w:fill="auto"/>
          <w:vAlign w:val="center"/>
        </w:tcPr>
        <w:p w:rsidR="0069016C" w:rsidRPr="008F184C" w:rsidRDefault="0069016C" w:rsidP="008F184C">
          <w:pPr>
            <w:pStyle w:val="Coordonnes"/>
          </w:pPr>
        </w:p>
      </w:tc>
      <w:tc>
        <w:tcPr>
          <w:tcW w:w="3597" w:type="dxa"/>
          <w:shd w:val="clear" w:color="auto" w:fill="auto"/>
          <w:vAlign w:val="center"/>
        </w:tcPr>
        <w:p w:rsidR="0069016C" w:rsidRPr="008F184C" w:rsidRDefault="0069016C" w:rsidP="008F184C">
          <w:pPr>
            <w:pStyle w:val="Coordonnes"/>
          </w:pPr>
        </w:p>
      </w:tc>
    </w:tr>
    <w:tr w:rsidR="0069016C" w:rsidRPr="008F184C" w:rsidTr="00F53124">
      <w:tc>
        <w:tcPr>
          <w:tcW w:w="3596" w:type="dxa"/>
          <w:shd w:val="clear" w:color="auto" w:fill="auto"/>
          <w:vAlign w:val="center"/>
        </w:tcPr>
        <w:p w:rsidR="0069016C" w:rsidRPr="008F184C" w:rsidRDefault="00A60D06" w:rsidP="008F184C">
          <w:pPr>
            <w:pStyle w:val="Coordonnes"/>
          </w:pPr>
          <w:sdt>
            <w:sdtPr>
              <w:id w:val="886383399"/>
              <w:placeholder>
                <w:docPart w:val="30638BF863C843649F9E6A02B06A2987"/>
              </w:placeholder>
              <w:temporary/>
              <w:showingPlcHdr/>
              <w15:appearance w15:val="hidden"/>
              <w:text/>
            </w:sdtPr>
            <w:sdtEndPr/>
            <w:sdtContent>
              <w:r w:rsidR="00983211" w:rsidRPr="00C848A0">
                <w:rPr>
                  <w:lang w:bidi="fr-FR"/>
                </w:rPr>
                <w:t>Nous vous remercions de votre confiance.</w:t>
              </w:r>
            </w:sdtContent>
          </w:sdt>
        </w:p>
      </w:tc>
      <w:tc>
        <w:tcPr>
          <w:tcW w:w="3597" w:type="dxa"/>
          <w:shd w:val="clear" w:color="auto" w:fill="auto"/>
          <w:vAlign w:val="center"/>
        </w:tcPr>
        <w:p w:rsidR="0069016C" w:rsidRPr="008F184C" w:rsidRDefault="000E7F7D" w:rsidP="000E7F7D">
          <w:pPr>
            <w:pStyle w:val="Coordonnes"/>
          </w:pPr>
          <w:r>
            <w:t>0000000</w:t>
          </w:r>
        </w:p>
      </w:tc>
      <w:tc>
        <w:tcPr>
          <w:tcW w:w="3597" w:type="dxa"/>
          <w:shd w:val="clear" w:color="auto" w:fill="auto"/>
          <w:vAlign w:val="center"/>
        </w:tcPr>
        <w:p w:rsidR="0069016C" w:rsidRPr="008F184C" w:rsidRDefault="000E7F7D" w:rsidP="000E7F7D">
          <w:pPr>
            <w:pStyle w:val="Coordonnes"/>
          </w:pPr>
          <w:r>
            <w:t>plannimaux@gmail.com</w:t>
          </w:r>
        </w:p>
      </w:tc>
    </w:tr>
  </w:tbl>
  <w:p w:rsidR="00AE3FB7" w:rsidRDefault="008E09A7" w:rsidP="008F184C"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201C7E2C" wp14:editId="645906C3">
              <wp:simplePos x="0" y="0"/>
              <wp:positionH relativeFrom="column">
                <wp:posOffset>0</wp:posOffset>
              </wp:positionH>
              <wp:positionV relativeFrom="page">
                <wp:align>bottom</wp:align>
              </wp:positionV>
              <wp:extent cx="6784848" cy="941832"/>
              <wp:effectExtent l="0" t="0" r="0" b="0"/>
              <wp:wrapNone/>
              <wp:docPr id="16" name="Groupe 16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848" cy="941832"/>
                        <a:chOff x="0" y="0"/>
                        <a:chExt cx="6785566" cy="943562"/>
                      </a:xfrm>
                    </wpg:grpSpPr>
                    <wps:wsp>
                      <wps:cNvPr id="17" name="Rectangle 17"/>
                      <wps:cNvSpPr/>
                      <wps:spPr>
                        <a:xfrm>
                          <a:off x="0" y="0"/>
                          <a:ext cx="6784296" cy="9435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"/>
                      <wps:cNvSpPr>
                        <a:spLocks/>
                      </wps:cNvSpPr>
                      <wps:spPr>
                        <a:xfrm>
                          <a:off x="0" y="0"/>
                          <a:ext cx="6785566" cy="3809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66EAAC" id="Groupe 16" o:spid="_x0000_s1026" style="position:absolute;margin-left:0;margin-top:0;width:534.25pt;height:74.15pt;z-index:-251649536;mso-position-vertical:bottom;mso-position-vertical-relative:page;mso-width-relative:margin;mso-height-relative:margin" coordsize="6785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">
              <v:rect id="Rectangle 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<v:rect id="Rectangle" o:spid="_x0000_s1028" style="position:absolute;width:67855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" fillcolor="#1f497d [3215]" stroked="f" strokeweight="1pt">
                <v:stroke miterlimit="4"/>
                <v:path arrowok="t"/>
                <v:textbox inset="3pt,3pt,3pt,3pt"/>
              </v:rect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211" w:rsidRDefault="00983211" w:rsidP="00CF31BB">
      <w:r>
        <w:separator/>
      </w:r>
    </w:p>
  </w:footnote>
  <w:footnote w:type="continuationSeparator" w:id="0">
    <w:p w:rsidR="00983211" w:rsidRDefault="00983211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68" w:rsidRPr="002A3497" w:rsidRDefault="008E09A7" w:rsidP="00DE78E1">
    <w:pPr>
      <w:pStyle w:val="En-tte"/>
      <w:jc w:val="right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512DA129" wp14:editId="5765174C">
              <wp:simplePos x="0" y="0"/>
              <wp:positionH relativeFrom="column">
                <wp:posOffset>-13970</wp:posOffset>
              </wp:positionH>
              <wp:positionV relativeFrom="paragraph">
                <wp:posOffset>-2106930</wp:posOffset>
              </wp:positionV>
              <wp:extent cx="6878320" cy="10982960"/>
              <wp:effectExtent l="0" t="0" r="0" b="8890"/>
              <wp:wrapNone/>
              <wp:docPr id="15" name="Groupe 1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8320" cy="10982960"/>
                        <a:chOff x="0" y="0"/>
                        <a:chExt cx="6878320" cy="10982959"/>
                      </a:xfrm>
                    </wpg:grpSpPr>
                    <wpg:grpSp>
                      <wpg:cNvPr id="2" name="Groupe 2"/>
                      <wpg:cNvGrpSpPr>
                        <a:grpSpLocks/>
                      </wpg:cNvGrpSpPr>
                      <wpg:grpSpPr>
                        <a:xfrm>
                          <a:off x="19050" y="3431227"/>
                          <a:ext cx="6857999" cy="7551732"/>
                          <a:chOff x="-1" y="78429"/>
                          <a:chExt cx="6858171" cy="7551922"/>
                        </a:xfrm>
                      </wpg:grpSpPr>
                      <wpg:grpSp>
                        <wpg:cNvPr id="9" name="Groupe 1"/>
                        <wpg:cNvGrpSpPr>
                          <a:grpSpLocks/>
                        </wpg:cNvGrpSpPr>
                        <wpg:grpSpPr>
                          <a:xfrm>
                            <a:off x="0" y="78429"/>
                            <a:ext cx="6854952" cy="7551922"/>
                            <a:chOff x="0" y="63799"/>
                            <a:chExt cx="6854952" cy="7551922"/>
                          </a:xfrm>
                        </wpg:grpSpPr>
                        <wps:wsp>
                          <wps:cNvPr id="20" name="Rectangle"/>
                          <wps:cNvSpPr>
                            <a:spLocks/>
                          </wps:cNvSpPr>
                          <wps:spPr>
                            <a:xfrm>
                              <a:off x="73152" y="63799"/>
                              <a:ext cx="6781800" cy="7551922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ctangle"/>
                          <wps:cNvSpPr>
                            <a:spLocks/>
                          </wps:cNvSpPr>
                          <wps:spPr>
                            <a:xfrm>
                              <a:off x="0" y="84433"/>
                              <a:ext cx="6785610" cy="746801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txbx>
                            <w:txbxContent>
                              <w:p w:rsidR="00A60D06" w:rsidRDefault="00A60D06" w:rsidP="00A60D06">
                                <w:pPr>
                                  <w:jc w:val="center"/>
                                </w:pPr>
                                <w:r>
                                  <w:t>²</w:t>
                                </w:r>
                              </w:p>
                            </w:txbxContent>
                          </wps:txbx>
                          <wps:bodyPr lIns="38100" tIns="38100" rIns="38100" bIns="38100" anchor="ctr"/>
                        </wps:wsp>
                      </wpg:grpSp>
                      <wps:wsp>
                        <wps:cNvPr id="22" name="Rectangle"/>
                        <wps:cNvSpPr>
                          <a:spLocks/>
                        </wps:cNvSpPr>
                        <wps:spPr>
                          <a:xfrm>
                            <a:off x="-1" y="187041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5" name="Rectangle 5"/>
                      <wps:cNvSpPr/>
                      <wps:spPr>
                        <a:xfrm>
                          <a:off x="19050" y="1895424"/>
                          <a:ext cx="6854527" cy="16443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Image 10">
                          <a:extLst>
                            <a:ext uri="{C183D7F6-B498-43B3-948B-1728B52AA6E4}">
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 cstate="email">
                          <a:grayscl/>
                          <a:alphaModFix amt="4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6878320" cy="3539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4" name="Rectangle à coins arrondis du même côté 14"/>
                      <wps:cNvSpPr/>
                      <wps:spPr>
                        <a:xfrm rot="10800000">
                          <a:off x="295268" y="1895165"/>
                          <a:ext cx="6057906" cy="1152834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2DA129" id="Groupe 15" o:spid="_x0000_s1026" style="position:absolute;left:0;text-align:left;margin-left:-1.1pt;margin-top:-165.9pt;width:541.6pt;height:864.8pt;z-index:-251650560;mso-height-relative:margin" coordsize="68783,109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">
              <v:group id="Groupe 2" o:spid="_x0000_s1027" style="position:absolute;left:190;top:34312;width:68580;height:75517" coordorigin=",784" coordsize="68581,7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e 1" o:spid="_x0000_s1028" style="position:absolute;top:784;width:68549;height:75519" coordorigin=",637" coordsize="68549,7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" o:spid="_x0000_s1029" style="position:absolute;left:731;top:637;width:67818;height:7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" fillcolor="#17365d [2415]" stroked="f" strokeweight="1pt">
                    <v:fill opacity="13107f"/>
                    <v:stroke miterlimit="4"/>
                    <v:path arrowok="t"/>
                    <v:textbox inset="3pt,3pt,3pt,3pt"/>
                  </v:rect>
                  <v:rect id="Rectangle" o:spid="_x0000_s1030" style="position:absolute;top:844;width:67856;height:7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1f497d [3215]" strokeweight="1pt">
                    <v:stroke opacity="19789f" miterlimit="4"/>
                    <v:path arrowok="t"/>
                    <v:textbox inset="3pt,3pt,3pt,3pt">
                      <w:txbxContent>
                        <w:p w:rsidR="00A60D06" w:rsidRDefault="00A60D06" w:rsidP="00A60D06">
                          <w:pPr>
                            <w:jc w:val="center"/>
                          </w:pPr>
                          <w:r>
                            <w:t>²</w:t>
                          </w:r>
                        </w:p>
                      </w:txbxContent>
                    </v:textbox>
                  </v:rect>
                </v:group>
                <v:rect id="Rectangle" o:spid="_x0000_s1031" style="position:absolute;top:1870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" fillcolor="#1f497d [3215]" stroked="f" strokeweight="1pt">
                  <v:stroke miterlimit="4"/>
                  <v:path arrowok="t"/>
                  <v:textbox inset="3pt,3pt,3pt,3pt"/>
                </v:rect>
              </v:group>
              <v:rect id="Rectangle 5" o:spid="_x0000_s1032" style="position:absolute;left:190;top:18954;width:68545;height:16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1f497d [3215]" stroked="f" strokeweight="1pt">
                <v:fill color2="#548dd4 [1951]" rotate="t" angle="90" focus="100%" type="gradien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 10" o:spid="_x0000_s1033" type="#_x0000_t75" style="position:absolute;width:68783;height:35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">
                <v:imagedata r:id="rId2" o:title="" grayscale="t"/>
                <v:path arrowok="t"/>
                <o:lock v:ext="edit" aspectratio="f"/>
              </v:shape>
              <v:shape id="Rectangle à coins arrondis du même côté 14" o:spid="_x0000_s1034" style="position:absolute;left:2952;top:18951;width:60579;height:11528;rotation:180;visibility:visible;mso-wrap-style:square;v-text-anchor:middle" coordsize="6057906,115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" path="m192143,l5865763,v106118,,192143,86025,192143,192143l6057906,1152834r,l,1152834r,l,192143c,86025,86025,,192143,xe" fillcolor="white [3212]" stroked="f" strokeweight="1pt">
                <v:path arrowok="t" o:connecttype="custom" o:connectlocs="192143,0;5865763,0;6057906,192143;6057906,1152834;6057906,1152834;0,1152834;0,1152834;0,192143;192143,0" o:connectangles="0,0,0,0,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11"/>
    <w:rsid w:val="0005135F"/>
    <w:rsid w:val="000C75BF"/>
    <w:rsid w:val="000E7F7D"/>
    <w:rsid w:val="000F7F5B"/>
    <w:rsid w:val="001034AB"/>
    <w:rsid w:val="00110174"/>
    <w:rsid w:val="00110721"/>
    <w:rsid w:val="001257F0"/>
    <w:rsid w:val="0013273B"/>
    <w:rsid w:val="00134E9A"/>
    <w:rsid w:val="001548BC"/>
    <w:rsid w:val="0016108E"/>
    <w:rsid w:val="00174C52"/>
    <w:rsid w:val="001A199E"/>
    <w:rsid w:val="001C42C8"/>
    <w:rsid w:val="00246BBD"/>
    <w:rsid w:val="0025130C"/>
    <w:rsid w:val="002547D0"/>
    <w:rsid w:val="00256391"/>
    <w:rsid w:val="00257ED6"/>
    <w:rsid w:val="002633EB"/>
    <w:rsid w:val="00265218"/>
    <w:rsid w:val="00287699"/>
    <w:rsid w:val="002937B1"/>
    <w:rsid w:val="002A3497"/>
    <w:rsid w:val="002B2743"/>
    <w:rsid w:val="002C6ABD"/>
    <w:rsid w:val="002D3842"/>
    <w:rsid w:val="00301A50"/>
    <w:rsid w:val="003071A0"/>
    <w:rsid w:val="00337C0F"/>
    <w:rsid w:val="0035052D"/>
    <w:rsid w:val="00366F6D"/>
    <w:rsid w:val="0038016F"/>
    <w:rsid w:val="003A12C6"/>
    <w:rsid w:val="003A67FD"/>
    <w:rsid w:val="003B27CE"/>
    <w:rsid w:val="003E0129"/>
    <w:rsid w:val="003E2530"/>
    <w:rsid w:val="003E7B48"/>
    <w:rsid w:val="003F693D"/>
    <w:rsid w:val="004036A1"/>
    <w:rsid w:val="00435E8C"/>
    <w:rsid w:val="004456B5"/>
    <w:rsid w:val="00463B35"/>
    <w:rsid w:val="00482917"/>
    <w:rsid w:val="004C2F50"/>
    <w:rsid w:val="004D648A"/>
    <w:rsid w:val="00534783"/>
    <w:rsid w:val="0054187D"/>
    <w:rsid w:val="00542A22"/>
    <w:rsid w:val="00554839"/>
    <w:rsid w:val="005746CC"/>
    <w:rsid w:val="00594778"/>
    <w:rsid w:val="005A6806"/>
    <w:rsid w:val="005B6D63"/>
    <w:rsid w:val="005D124E"/>
    <w:rsid w:val="005D54D0"/>
    <w:rsid w:val="005E3018"/>
    <w:rsid w:val="00630075"/>
    <w:rsid w:val="00632096"/>
    <w:rsid w:val="00643F5A"/>
    <w:rsid w:val="00684557"/>
    <w:rsid w:val="0069016C"/>
    <w:rsid w:val="006A0DB7"/>
    <w:rsid w:val="006C7D64"/>
    <w:rsid w:val="006D43A7"/>
    <w:rsid w:val="006E7541"/>
    <w:rsid w:val="006F160B"/>
    <w:rsid w:val="0071089C"/>
    <w:rsid w:val="00747417"/>
    <w:rsid w:val="007B52D2"/>
    <w:rsid w:val="007C1F7D"/>
    <w:rsid w:val="007D4902"/>
    <w:rsid w:val="0080797C"/>
    <w:rsid w:val="0081798F"/>
    <w:rsid w:val="00836818"/>
    <w:rsid w:val="008C5804"/>
    <w:rsid w:val="008D3EE1"/>
    <w:rsid w:val="008E09A7"/>
    <w:rsid w:val="008F184C"/>
    <w:rsid w:val="00915359"/>
    <w:rsid w:val="00941724"/>
    <w:rsid w:val="00973D42"/>
    <w:rsid w:val="00973F39"/>
    <w:rsid w:val="00974372"/>
    <w:rsid w:val="00983211"/>
    <w:rsid w:val="009E6AC6"/>
    <w:rsid w:val="00A251FA"/>
    <w:rsid w:val="00A3321A"/>
    <w:rsid w:val="00A43BC6"/>
    <w:rsid w:val="00A60D06"/>
    <w:rsid w:val="00A7117E"/>
    <w:rsid w:val="00A73AE1"/>
    <w:rsid w:val="00AB1AA9"/>
    <w:rsid w:val="00AB2703"/>
    <w:rsid w:val="00AB2833"/>
    <w:rsid w:val="00AC7198"/>
    <w:rsid w:val="00AE3FB7"/>
    <w:rsid w:val="00AE6FD4"/>
    <w:rsid w:val="00B122BA"/>
    <w:rsid w:val="00B601AC"/>
    <w:rsid w:val="00BA342C"/>
    <w:rsid w:val="00BA4440"/>
    <w:rsid w:val="00BC1B68"/>
    <w:rsid w:val="00BF5A49"/>
    <w:rsid w:val="00BF7DE5"/>
    <w:rsid w:val="00C50E6D"/>
    <w:rsid w:val="00C51847"/>
    <w:rsid w:val="00C520D9"/>
    <w:rsid w:val="00C827B7"/>
    <w:rsid w:val="00C848A0"/>
    <w:rsid w:val="00C84BD5"/>
    <w:rsid w:val="00CF31BB"/>
    <w:rsid w:val="00D2214F"/>
    <w:rsid w:val="00D25B08"/>
    <w:rsid w:val="00D4436A"/>
    <w:rsid w:val="00DA3DE0"/>
    <w:rsid w:val="00DE3C23"/>
    <w:rsid w:val="00DE78E1"/>
    <w:rsid w:val="00E141F4"/>
    <w:rsid w:val="00E301A2"/>
    <w:rsid w:val="00E53AFF"/>
    <w:rsid w:val="00E61769"/>
    <w:rsid w:val="00E61D15"/>
    <w:rsid w:val="00EF7890"/>
    <w:rsid w:val="00F02022"/>
    <w:rsid w:val="00F27B67"/>
    <w:rsid w:val="00FC0271"/>
    <w:rsid w:val="00FC5734"/>
    <w:rsid w:val="00FD50AA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F615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="Franklin Gothic Book" w:hAnsi="Franklin Gothic Book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AA9"/>
    <w:rPr>
      <w:rFonts w:asciiTheme="minorHAnsi" w:hAnsiTheme="minorHAnsi"/>
      <w:color w:val="000000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8F184C"/>
    <w:pPr>
      <w:outlineLvl w:val="0"/>
    </w:pPr>
    <w:rPr>
      <w:b/>
      <w:color w:val="FFFFFF" w:themeColor="background1"/>
    </w:rPr>
  </w:style>
  <w:style w:type="paragraph" w:styleId="Titre3">
    <w:name w:val="heading 3"/>
    <w:basedOn w:val="Normal"/>
    <w:link w:val="Titre3Car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AD08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AD08B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AB1AA9"/>
    <w:pPr>
      <w:ind w:right="144"/>
    </w:pPr>
  </w:style>
  <w:style w:type="character" w:customStyle="1" w:styleId="En-tteCar">
    <w:name w:val="En-tête Car"/>
    <w:basedOn w:val="Policepardfaut"/>
    <w:link w:val="En-tte"/>
    <w:uiPriority w:val="99"/>
    <w:semiHidden/>
    <w:rsid w:val="00AB1AA9"/>
    <w:rPr>
      <w:rFonts w:asciiTheme="minorHAnsi" w:hAnsiTheme="minorHAnsi"/>
      <w:color w:val="000000"/>
      <w:szCs w:val="24"/>
    </w:rPr>
  </w:style>
  <w:style w:type="paragraph" w:styleId="Pieddepage">
    <w:name w:val="footer"/>
    <w:basedOn w:val="Normal"/>
    <w:link w:val="PieddepageC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53AFF"/>
  </w:style>
  <w:style w:type="table" w:styleId="Grilledutableau">
    <w:name w:val="Table Grid"/>
    <w:basedOn w:val="Tableau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"/>
    <w:qFormat/>
    <w:rsid w:val="00110174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reCar">
    <w:name w:val="Titre Car"/>
    <w:link w:val="Titre"/>
    <w:uiPriority w:val="1"/>
    <w:rsid w:val="005746CC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Texteenbleu">
    <w:name w:val="Texte en bleu"/>
    <w:basedOn w:val="Normal"/>
    <w:uiPriority w:val="4"/>
    <w:qFormat/>
    <w:rsid w:val="008F184C"/>
    <w:pPr>
      <w:spacing w:before="200"/>
      <w:jc w:val="center"/>
    </w:pPr>
    <w:rPr>
      <w:b/>
      <w:color w:val="1F497D" w:themeColor="text2"/>
    </w:rPr>
  </w:style>
  <w:style w:type="character" w:styleId="Textedelespacerserv">
    <w:name w:val="Placeholder Text"/>
    <w:uiPriority w:val="99"/>
    <w:semiHidden/>
    <w:rsid w:val="00E53AFF"/>
    <w:rPr>
      <w:color w:val="808080"/>
    </w:rPr>
  </w:style>
  <w:style w:type="paragraph" w:customStyle="1" w:styleId="Texteengras">
    <w:name w:val="Texte en gras"/>
    <w:basedOn w:val="Normal"/>
    <w:uiPriority w:val="3"/>
    <w:qFormat/>
    <w:rsid w:val="00110174"/>
    <w:rPr>
      <w:b/>
      <w:bCs/>
      <w:color w:val="000000" w:themeColor="text1"/>
    </w:rPr>
  </w:style>
  <w:style w:type="paragraph" w:customStyle="1" w:styleId="Texteengrasbleu">
    <w:name w:val="Texte en gras bleu"/>
    <w:basedOn w:val="Normal"/>
    <w:uiPriority w:val="5"/>
    <w:qFormat/>
    <w:rsid w:val="00110174"/>
    <w:rPr>
      <w:b/>
      <w:bCs/>
      <w:color w:val="1F497D" w:themeColor="text2"/>
    </w:rPr>
  </w:style>
  <w:style w:type="paragraph" w:customStyle="1" w:styleId="Notes">
    <w:name w:val="Notes"/>
    <w:basedOn w:val="Texteenbleu"/>
    <w:uiPriority w:val="7"/>
    <w:semiHidden/>
    <w:qFormat/>
    <w:rsid w:val="001A199E"/>
    <w:rPr>
      <w:i/>
      <w:iCs/>
    </w:rPr>
  </w:style>
  <w:style w:type="character" w:customStyle="1" w:styleId="Titre1Car">
    <w:name w:val="Titre 1 Car"/>
    <w:basedOn w:val="Policepardfaut"/>
    <w:link w:val="Titre1"/>
    <w:uiPriority w:val="1"/>
    <w:rsid w:val="005B6D63"/>
    <w:rPr>
      <w:rFonts w:asciiTheme="minorHAnsi" w:hAnsiTheme="minorHAnsi"/>
      <w:b/>
      <w:color w:val="FFFFFF" w:themeColor="background1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580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Alignerdroite">
    <w:name w:val="Aligner à droite"/>
    <w:basedOn w:val="Normal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lev">
    <w:name w:val="Strong"/>
    <w:basedOn w:val="Policepardfaut"/>
    <w:uiPriority w:val="12"/>
    <w:qFormat/>
    <w:rsid w:val="008F184C"/>
    <w:rPr>
      <w:b w:val="0"/>
      <w:bCs/>
      <w:caps w:val="0"/>
      <w:smallCaps w:val="0"/>
      <w:color w:val="auto"/>
    </w:rPr>
  </w:style>
  <w:style w:type="paragraph" w:customStyle="1" w:styleId="Coordonnes">
    <w:name w:val="Coordonnées"/>
    <w:basedOn w:val="Normal"/>
    <w:uiPriority w:val="11"/>
    <w:qFormat/>
    <w:rsid w:val="008F184C"/>
    <w:pPr>
      <w:contextualSpacing/>
      <w:jc w:val="center"/>
    </w:pPr>
    <w:rPr>
      <w:rFonts w:eastAsiaTheme="minorEastAsia" w:cstheme="minorBidi"/>
      <w:color w:val="1F497D" w:themeColor="text2"/>
      <w:szCs w:val="22"/>
      <w:lang w:eastAsia="ja-JP"/>
    </w:rPr>
  </w:style>
  <w:style w:type="character" w:customStyle="1" w:styleId="Titre3Car">
    <w:name w:val="Titre 3 Car"/>
    <w:basedOn w:val="Policepardfaut"/>
    <w:link w:val="Titre3"/>
    <w:uiPriority w:val="9"/>
    <w:semiHidden/>
    <w:rsid w:val="00C827B7"/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table" w:styleId="Tableauple2">
    <w:name w:val="Table Subtle 2"/>
    <w:basedOn w:val="TableauNormal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554839"/>
    <w:rPr>
      <w:rFonts w:asciiTheme="majorHAnsi" w:eastAsiaTheme="majorEastAsia" w:hAnsiTheme="majorHAnsi" w:cstheme="majorBidi"/>
      <w:i/>
      <w:iCs/>
      <w:color w:val="DAD08B" w:themeColor="accent1" w:themeShade="BF"/>
      <w:sz w:val="22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54839"/>
    <w:rPr>
      <w:rFonts w:asciiTheme="majorHAnsi" w:eastAsiaTheme="majorEastAsia" w:hAnsiTheme="majorHAnsi" w:cstheme="majorBidi"/>
      <w:color w:val="DAD08B" w:themeColor="accent1" w:themeShade="BF"/>
      <w:sz w:val="22"/>
      <w:szCs w:val="24"/>
    </w:rPr>
  </w:style>
  <w:style w:type="paragraph" w:styleId="Formuledepolitesse">
    <w:name w:val="Closing"/>
    <w:basedOn w:val="Normal"/>
    <w:link w:val="FormuledepolitesseCar"/>
    <w:uiPriority w:val="14"/>
    <w:semiHidden/>
    <w:qFormat/>
    <w:rsid w:val="00554839"/>
    <w:pPr>
      <w:spacing w:before="200" w:after="40" w:line="276" w:lineRule="auto"/>
      <w:contextualSpacing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customStyle="1" w:styleId="FormuledepolitesseCar">
    <w:name w:val="Formule de politesse Car"/>
    <w:basedOn w:val="Policepardfaut"/>
    <w:link w:val="Formuledepolitesse"/>
    <w:uiPriority w:val="14"/>
    <w:semiHidden/>
    <w:rsid w:val="00C827B7"/>
    <w:rPr>
      <w:rFonts w:asciiTheme="minorHAnsi" w:eastAsiaTheme="minorEastAsia" w:hAnsiTheme="minorHAnsi" w:cstheme="minorBidi"/>
      <w:color w:val="404040" w:themeColor="text1" w:themeTint="BF"/>
      <w:szCs w:val="22"/>
      <w:lang w:eastAsia="ja-JP"/>
    </w:rPr>
  </w:style>
  <w:style w:type="character" w:styleId="Accentuation">
    <w:name w:val="Emphasis"/>
    <w:basedOn w:val="Policepardfaut"/>
    <w:uiPriority w:val="13"/>
    <w:semiHidden/>
    <w:qFormat/>
    <w:rsid w:val="004036A1"/>
    <w:rPr>
      <w:b/>
      <w:iCs/>
      <w:color w:val="DAD08B" w:themeColor="accent1" w:themeShade="BF"/>
    </w:rPr>
  </w:style>
  <w:style w:type="paragraph" w:customStyle="1" w:styleId="Instructions">
    <w:name w:val="Instructions"/>
    <w:basedOn w:val="Normal"/>
    <w:uiPriority w:val="8"/>
    <w:semiHidden/>
    <w:qFormat/>
    <w:rsid w:val="00BA4440"/>
    <w:pPr>
      <w:spacing w:before="240" w:line="264" w:lineRule="auto"/>
      <w:contextualSpacing/>
    </w:pPr>
    <w:rPr>
      <w:rFonts w:eastAsiaTheme="minorEastAsia" w:cstheme="minorBidi"/>
      <w:color w:val="auto"/>
      <w:spacing w:val="4"/>
      <w:sz w:val="18"/>
      <w:szCs w:val="18"/>
      <w:lang w:eastAsia="ja-JP"/>
    </w:rPr>
  </w:style>
  <w:style w:type="character" w:customStyle="1" w:styleId="Texteenblanc">
    <w:name w:val="Texte en blanc"/>
    <w:basedOn w:val="Policepardfaut"/>
    <w:semiHidden/>
    <w:rsid w:val="00110174"/>
    <w:rPr>
      <w:b/>
      <w:bCs/>
      <w:color w:val="FFFFFF" w:themeColor="background1"/>
    </w:rPr>
  </w:style>
  <w:style w:type="character" w:styleId="Lienhypertexte">
    <w:name w:val="Hyperlink"/>
    <w:basedOn w:val="Policepardfaut"/>
    <w:uiPriority w:val="99"/>
    <w:unhideWhenUsed/>
    <w:rsid w:val="00973F39"/>
    <w:rPr>
      <w:color w:val="06BBFF"/>
      <w:u w:val="non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747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oducts.office.com/en-us/business/microsoft-invoicing/invoice-softwar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ducts.office.com/en-us/business/microsoft-invoicing/invoice-softwar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products.office.com/en-us/business/microsoft-invoicing/invoice-softwar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ut.bx1\Etudiants\Home\skhalifa\AppData\Roaming\Microsoft\Templates\Facture%20standard%20avec%20Microsoft%20Invoic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BFF55431F246FFA37B7E38406553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2BDF6B-A753-4832-BFAA-5F4781FD69CD}"/>
      </w:docPartPr>
      <w:docPartBody>
        <w:p w:rsidR="00BB4474" w:rsidRDefault="00BF03D4" w:rsidP="00BF03D4">
          <w:pPr>
            <w:pStyle w:val="F5BFF55431F246FFA37B7E38406553545"/>
          </w:pPr>
          <w:r w:rsidRPr="00C848A0">
            <w:rPr>
              <w:lang w:bidi="fr-FR"/>
            </w:rPr>
            <w:t>Facture</w:t>
          </w:r>
        </w:p>
      </w:docPartBody>
    </w:docPart>
    <w:docPart>
      <w:docPartPr>
        <w:name w:val="13709CA6BBFB41C9A262FD89EBCEE5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C0171C-5E1B-4ABD-8870-AB30D6F154EB}"/>
      </w:docPartPr>
      <w:docPartBody>
        <w:p w:rsidR="00BB4474" w:rsidRDefault="00BF03D4" w:rsidP="00BF03D4">
          <w:pPr>
            <w:pStyle w:val="13709CA6BBFB41C9A262FD89EBCEE5615"/>
          </w:pPr>
          <w:r w:rsidRPr="00983211">
            <w:rPr>
              <w:lang w:val="en-US" w:bidi="fr-FR"/>
            </w:rPr>
            <w:t>|</w:t>
          </w:r>
        </w:p>
      </w:docPartBody>
    </w:docPart>
    <w:docPart>
      <w:docPartPr>
        <w:name w:val="6B67D05BEE854D7099F5564882E69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0B6DFD-CBB3-4D5F-B813-439E42CFD1AA}"/>
      </w:docPartPr>
      <w:docPartBody>
        <w:p w:rsidR="00BB4474" w:rsidRDefault="00BF03D4" w:rsidP="00BF03D4">
          <w:pPr>
            <w:pStyle w:val="6B67D05BEE854D7099F5564882E699135"/>
          </w:pPr>
          <w:r w:rsidRPr="00C848A0">
            <w:rPr>
              <w:lang w:bidi="fr-FR"/>
            </w:rPr>
            <w:t>FACTURE</w:t>
          </w:r>
        </w:p>
      </w:docPartBody>
    </w:docPart>
    <w:docPart>
      <w:docPartPr>
        <w:name w:val="7060B34C11BD411B8DC8D8DB7A6702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82BC5-19CD-422D-9B34-1984FE0449D6}"/>
      </w:docPartPr>
      <w:docPartBody>
        <w:p w:rsidR="00BB4474" w:rsidRDefault="00BF03D4" w:rsidP="00BF03D4">
          <w:pPr>
            <w:pStyle w:val="7060B34C11BD411B8DC8D8DB7A6702975"/>
          </w:pPr>
          <w:r w:rsidRPr="00C848A0">
            <w:rPr>
              <w:lang w:bidi="fr-FR"/>
            </w:rPr>
            <w:t>DATE</w:t>
          </w:r>
        </w:p>
      </w:docPartBody>
    </w:docPart>
    <w:docPart>
      <w:docPartPr>
        <w:name w:val="01491D12D65144DFB35DC1764DB962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A2D104-5151-4E54-ABB9-0B01564C2351}"/>
      </w:docPartPr>
      <w:docPartBody>
        <w:p w:rsidR="00BB4474" w:rsidRDefault="00BF03D4" w:rsidP="00BF03D4">
          <w:pPr>
            <w:pStyle w:val="01491D12D65144DFB35DC1764DB962C25"/>
          </w:pPr>
          <w:r w:rsidRPr="00C848A0">
            <w:rPr>
              <w:lang w:bidi="fr-FR"/>
            </w:rPr>
            <w:t>À</w:t>
          </w:r>
        </w:p>
      </w:docPartBody>
    </w:docPart>
    <w:docPart>
      <w:docPartPr>
        <w:name w:val="009C859E5E244AC18255812E35A4DD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08F5D7-AA35-4256-992D-BD5797648848}"/>
      </w:docPartPr>
      <w:docPartBody>
        <w:p w:rsidR="00BB4474" w:rsidRDefault="00BF03D4" w:rsidP="00BF03D4">
          <w:pPr>
            <w:pStyle w:val="009C859E5E244AC18255812E35A4DD4A5"/>
          </w:pPr>
          <w:r w:rsidRPr="00C848A0">
            <w:rPr>
              <w:lang w:bidi="fr-FR"/>
            </w:rPr>
            <w:t>QUANTITÉ</w:t>
          </w:r>
        </w:p>
      </w:docPartBody>
    </w:docPart>
    <w:docPart>
      <w:docPartPr>
        <w:name w:val="A989D274EDF748A18DB422C5ECAB5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BB4932-A03B-4A22-BF21-928E409BC526}"/>
      </w:docPartPr>
      <w:docPartBody>
        <w:p w:rsidR="00BB4474" w:rsidRDefault="00BF03D4" w:rsidP="00BF03D4">
          <w:pPr>
            <w:pStyle w:val="A989D274EDF748A18DB422C5ECAB51D65"/>
          </w:pPr>
          <w:r w:rsidRPr="00C848A0">
            <w:rPr>
              <w:lang w:bidi="fr-FR"/>
            </w:rPr>
            <w:t>PRIX UNITAIRE</w:t>
          </w:r>
        </w:p>
      </w:docPartBody>
    </w:docPart>
    <w:docPart>
      <w:docPartPr>
        <w:name w:val="C26BBB039BC24FB3AA699CB6B2C0DC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8AEC7F-7825-4A8B-8388-D602710C528C}"/>
      </w:docPartPr>
      <w:docPartBody>
        <w:p w:rsidR="00BB4474" w:rsidRDefault="00BF03D4" w:rsidP="00BF03D4">
          <w:pPr>
            <w:pStyle w:val="C26BBB039BC24FB3AA699CB6B2C0DC825"/>
          </w:pPr>
          <w:r w:rsidRPr="00C848A0">
            <w:rPr>
              <w:lang w:bidi="fr-FR"/>
            </w:rPr>
            <w:t>TOTAL</w:t>
          </w:r>
        </w:p>
      </w:docPartBody>
    </w:docPart>
    <w:docPart>
      <w:docPartPr>
        <w:name w:val="7D1F4EA3A6BA4BEB9E0202D3E2CDA5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AFAA5D-6CF5-45EF-B1C7-C1BECDDA025B}"/>
      </w:docPartPr>
      <w:docPartBody>
        <w:p w:rsidR="00BB4474" w:rsidRDefault="00BF03D4" w:rsidP="00BF03D4">
          <w:pPr>
            <w:pStyle w:val="7D1F4EA3A6BA4BEB9E0202D3E2CDA5D35"/>
          </w:pPr>
          <w:r w:rsidRPr="00C848A0">
            <w:rPr>
              <w:lang w:bidi="fr-FR"/>
            </w:rPr>
            <w:t>SOUS-TOTAL</w:t>
          </w:r>
        </w:p>
      </w:docPartBody>
    </w:docPart>
    <w:docPart>
      <w:docPartPr>
        <w:name w:val="5182153247A34FB88F337E17DF8A0D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F90FD8-01B9-452F-AF69-C97CF81EC539}"/>
      </w:docPartPr>
      <w:docPartBody>
        <w:p w:rsidR="00BB4474" w:rsidRDefault="00BF03D4" w:rsidP="00BF03D4">
          <w:pPr>
            <w:pStyle w:val="5182153247A34FB88F337E17DF8A0D2D5"/>
          </w:pPr>
          <w:r w:rsidRPr="00C848A0">
            <w:rPr>
              <w:lang w:bidi="fr-FR"/>
            </w:rPr>
            <w:t>TAXE DE VENTE</w:t>
          </w:r>
        </w:p>
      </w:docPartBody>
    </w:docPart>
    <w:docPart>
      <w:docPartPr>
        <w:name w:val="59AD0AC896624E3BB821816A0E19E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B26B97-65BF-49C2-ABDD-C7C0D77B445A}"/>
      </w:docPartPr>
      <w:docPartBody>
        <w:p w:rsidR="00BB4474" w:rsidRDefault="00BF03D4" w:rsidP="00BF03D4">
          <w:pPr>
            <w:pStyle w:val="59AD0AC896624E3BB821816A0E19E2885"/>
          </w:pPr>
          <w:r w:rsidRPr="00C848A0">
            <w:rPr>
              <w:lang w:bidi="fr-FR"/>
            </w:rPr>
            <w:t>FRAIS D’EXPÉDITION ET DE TRAITEMENT</w:t>
          </w:r>
        </w:p>
      </w:docPartBody>
    </w:docPart>
    <w:docPart>
      <w:docPartPr>
        <w:name w:val="22F5473ACD21422EB228FCFDF6F8B7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6621E9-E13A-4ADA-B656-12E147BBEA10}"/>
      </w:docPartPr>
      <w:docPartBody>
        <w:p w:rsidR="00BB4474" w:rsidRDefault="00BF03D4" w:rsidP="00BF03D4">
          <w:pPr>
            <w:pStyle w:val="22F5473ACD21422EB228FCFDF6F8B78A5"/>
          </w:pPr>
          <w:r w:rsidRPr="00C848A0">
            <w:rPr>
              <w:lang w:bidi="fr-FR"/>
            </w:rPr>
            <w:t>TOTAL DÛ</w:t>
          </w:r>
        </w:p>
      </w:docPartBody>
    </w:docPart>
    <w:docPart>
      <w:docPartPr>
        <w:name w:val="30638BF863C843649F9E6A02B06A29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945C1-6499-426D-B22A-5CED032A7F3F}"/>
      </w:docPartPr>
      <w:docPartBody>
        <w:p w:rsidR="00BB4474" w:rsidRDefault="00BF03D4" w:rsidP="00BF03D4">
          <w:pPr>
            <w:pStyle w:val="30638BF863C843649F9E6A02B06A29875"/>
          </w:pPr>
          <w:r w:rsidRPr="00C848A0">
            <w:rPr>
              <w:lang w:bidi="fr-FR"/>
            </w:rPr>
            <w:t>Nous vous remercions de votre confiance.</w:t>
          </w:r>
        </w:p>
      </w:docPartBody>
    </w:docPart>
    <w:docPart>
      <w:docPartPr>
        <w:name w:val="9BE48B924A8D42A98A283D6E9C1787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1D1378-CABE-4B3D-853A-20AB3DB28F74}"/>
      </w:docPartPr>
      <w:docPartBody>
        <w:p w:rsidR="00BB4474" w:rsidRDefault="00BF03D4" w:rsidP="00BF03D4">
          <w:pPr>
            <w:pStyle w:val="9BE48B924A8D42A98A283D6E9C1787294"/>
          </w:pPr>
          <w:r w:rsidRPr="00BF1E9C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EF5271F905B432A951A760086BDA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936A7-B629-4A65-81FC-6ACA8CC09D35}"/>
      </w:docPartPr>
      <w:docPartBody>
        <w:p w:rsidR="00BB4474" w:rsidRDefault="00BF03D4" w:rsidP="00BF03D4">
          <w:pPr>
            <w:pStyle w:val="CEF5271F905B432A951A760086BDABC31"/>
          </w:pPr>
          <w:r w:rsidRPr="00BF1E9C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CE9F2C183D0415EA85E1455CEB72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2BC624-8406-41A6-B5AC-0E1ADB2E30CE}"/>
      </w:docPartPr>
      <w:docPartBody>
        <w:p w:rsidR="00BB4474" w:rsidRDefault="00BF03D4" w:rsidP="00BF03D4">
          <w:pPr>
            <w:pStyle w:val="BCE9F2C183D0415EA85E1455CEB72B43"/>
          </w:pPr>
          <w:r w:rsidRPr="00BF1E9C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00444AD129C4477B872553D770A9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E627F-C273-4F81-B6E6-9A6347646ACB}"/>
      </w:docPartPr>
      <w:docPartBody>
        <w:p w:rsidR="00BB4474" w:rsidRDefault="00BF03D4" w:rsidP="00BF03D4">
          <w:pPr>
            <w:pStyle w:val="100444AD129C4477B872553D770A9659"/>
          </w:pPr>
          <w:r w:rsidRPr="00BF1E9C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E2FFF714EEC4CE19A4E5D1A4745A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C3EF2-1D9F-43AB-9DD4-B818913F42D7}"/>
      </w:docPartPr>
      <w:docPartBody>
        <w:p w:rsidR="00BB4474" w:rsidRDefault="00BF03D4" w:rsidP="00BF03D4">
          <w:pPr>
            <w:pStyle w:val="1E2FFF714EEC4CE19A4E5D1A4745A966"/>
          </w:pPr>
          <w:r w:rsidRPr="00BF1E9C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D4"/>
    <w:rsid w:val="00BB4474"/>
    <w:rsid w:val="00B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BFF55431F246FFA37B7E3840655354">
    <w:name w:val="F5BFF55431F246FFA37B7E3840655354"/>
  </w:style>
  <w:style w:type="paragraph" w:customStyle="1" w:styleId="BF87256B3E7D4B73B11FCC27C01B2B78">
    <w:name w:val="BF87256B3E7D4B73B11FCC27C01B2B78"/>
  </w:style>
  <w:style w:type="paragraph" w:customStyle="1" w:styleId="123CDD2E4B954BB78D7A6DC699688FB1">
    <w:name w:val="123CDD2E4B954BB78D7A6DC699688FB1"/>
  </w:style>
  <w:style w:type="paragraph" w:customStyle="1" w:styleId="B103493EC1874027B104008E409ACB4D">
    <w:name w:val="B103493EC1874027B104008E409ACB4D"/>
  </w:style>
  <w:style w:type="paragraph" w:customStyle="1" w:styleId="9A546502DFD64218B6CB932FC63D05AF">
    <w:name w:val="9A546502DFD64218B6CB932FC63D05AF"/>
  </w:style>
  <w:style w:type="paragraph" w:customStyle="1" w:styleId="6FDC74BF1D52444486DC4A106E2607D3">
    <w:name w:val="6FDC74BF1D52444486DC4A106E2607D3"/>
  </w:style>
  <w:style w:type="paragraph" w:customStyle="1" w:styleId="8CD4BEF77E2745A690D008FE7BB895CD">
    <w:name w:val="8CD4BEF77E2745A690D008FE7BB895CD"/>
  </w:style>
  <w:style w:type="paragraph" w:customStyle="1" w:styleId="7CD60F93323248BAB400DEEE2472C956">
    <w:name w:val="7CD60F93323248BAB400DEEE2472C956"/>
  </w:style>
  <w:style w:type="paragraph" w:customStyle="1" w:styleId="13709CA6BBFB41C9A262FD89EBCEE561">
    <w:name w:val="13709CA6BBFB41C9A262FD89EBCEE561"/>
  </w:style>
  <w:style w:type="paragraph" w:customStyle="1" w:styleId="6DDFE0CAD0F8402588AB9D84A35C0DD3">
    <w:name w:val="6DDFE0CAD0F8402588AB9D84A35C0DD3"/>
  </w:style>
  <w:style w:type="paragraph" w:customStyle="1" w:styleId="6B67D05BEE854D7099F5564882E69913">
    <w:name w:val="6B67D05BEE854D7099F5564882E69913"/>
  </w:style>
  <w:style w:type="character" w:styleId="lev">
    <w:name w:val="Strong"/>
    <w:basedOn w:val="Policepardfaut"/>
    <w:uiPriority w:val="12"/>
    <w:qFormat/>
    <w:rsid w:val="00BF03D4"/>
    <w:rPr>
      <w:b w:val="0"/>
      <w:bCs/>
      <w:caps w:val="0"/>
      <w:smallCaps w:val="0"/>
      <w:color w:val="auto"/>
    </w:rPr>
  </w:style>
  <w:style w:type="paragraph" w:customStyle="1" w:styleId="D35F39E80F4E45EAB1AF645630E0FBB1">
    <w:name w:val="D35F39E80F4E45EAB1AF645630E0FBB1"/>
  </w:style>
  <w:style w:type="paragraph" w:customStyle="1" w:styleId="7060B34C11BD411B8DC8D8DB7A670297">
    <w:name w:val="7060B34C11BD411B8DC8D8DB7A670297"/>
  </w:style>
  <w:style w:type="paragraph" w:customStyle="1" w:styleId="20EB6269CD5E4470A335608FEED558C1">
    <w:name w:val="20EB6269CD5E4470A335608FEED558C1"/>
  </w:style>
  <w:style w:type="paragraph" w:customStyle="1" w:styleId="01491D12D65144DFB35DC1764DB962C2">
    <w:name w:val="01491D12D65144DFB35DC1764DB962C2"/>
  </w:style>
  <w:style w:type="paragraph" w:customStyle="1" w:styleId="B477CC83D0734FEEA6FA889ACE8B4667">
    <w:name w:val="B477CC83D0734FEEA6FA889ACE8B4667"/>
  </w:style>
  <w:style w:type="paragraph" w:customStyle="1" w:styleId="5AC5EBE0B5FA42A09F834B5AF477EEF0">
    <w:name w:val="5AC5EBE0B5FA42A09F834B5AF477EEF0"/>
  </w:style>
  <w:style w:type="paragraph" w:customStyle="1" w:styleId="8BFEABDBB6EC43D79068F06887C6B65B">
    <w:name w:val="8BFEABDBB6EC43D79068F06887C6B65B"/>
  </w:style>
  <w:style w:type="paragraph" w:customStyle="1" w:styleId="8EFF1DDF0322495190A3BD3B603452BD">
    <w:name w:val="8EFF1DDF0322495190A3BD3B603452BD"/>
  </w:style>
  <w:style w:type="paragraph" w:customStyle="1" w:styleId="095780D385504ED895231FCCCB982D72">
    <w:name w:val="095780D385504ED895231FCCCB982D72"/>
  </w:style>
  <w:style w:type="paragraph" w:customStyle="1" w:styleId="62B3D30D7FA2447E80022375CE2291EC">
    <w:name w:val="62B3D30D7FA2447E80022375CE2291EC"/>
  </w:style>
  <w:style w:type="paragraph" w:customStyle="1" w:styleId="0BBD3DBB7DDA472993A195AEE7020D1E">
    <w:name w:val="0BBD3DBB7DDA472993A195AEE7020D1E"/>
  </w:style>
  <w:style w:type="paragraph" w:customStyle="1" w:styleId="7F142AE1C6DC430C8A03DF20CB566974">
    <w:name w:val="7F142AE1C6DC430C8A03DF20CB566974"/>
  </w:style>
  <w:style w:type="paragraph" w:customStyle="1" w:styleId="14EE996E304B4697B13973A4ED7FA1A4">
    <w:name w:val="14EE996E304B4697B13973A4ED7FA1A4"/>
  </w:style>
  <w:style w:type="paragraph" w:customStyle="1" w:styleId="E1F454ECE8BA4071B39B27913B9B3F34">
    <w:name w:val="E1F454ECE8BA4071B39B27913B9B3F34"/>
  </w:style>
  <w:style w:type="paragraph" w:customStyle="1" w:styleId="50706694C3DC4C61AEBFFC91C8C01DDF">
    <w:name w:val="50706694C3DC4C61AEBFFC91C8C01DDF"/>
  </w:style>
  <w:style w:type="paragraph" w:customStyle="1" w:styleId="50C30DD8090C42BDB4C84F5020275248">
    <w:name w:val="50C30DD8090C42BDB4C84F5020275248"/>
  </w:style>
  <w:style w:type="paragraph" w:customStyle="1" w:styleId="6841C01407E644D7B8E7FE294842BAEA">
    <w:name w:val="6841C01407E644D7B8E7FE294842BAEA"/>
  </w:style>
  <w:style w:type="paragraph" w:customStyle="1" w:styleId="C0037419BC0C46188E53F6346FE909E9">
    <w:name w:val="C0037419BC0C46188E53F6346FE909E9"/>
  </w:style>
  <w:style w:type="paragraph" w:customStyle="1" w:styleId="315966C2C7784674A2F486BAFB823958">
    <w:name w:val="315966C2C7784674A2F486BAFB823958"/>
  </w:style>
  <w:style w:type="paragraph" w:customStyle="1" w:styleId="D9BB2DDA506C4C4490D00EF4B26B3588">
    <w:name w:val="D9BB2DDA506C4C4490D00EF4B26B3588"/>
  </w:style>
  <w:style w:type="paragraph" w:customStyle="1" w:styleId="009C859E5E244AC18255812E35A4DD4A">
    <w:name w:val="009C859E5E244AC18255812E35A4DD4A"/>
  </w:style>
  <w:style w:type="paragraph" w:customStyle="1" w:styleId="BB9A545E3DC949F28CA958FD871287D3">
    <w:name w:val="BB9A545E3DC949F28CA958FD871287D3"/>
  </w:style>
  <w:style w:type="paragraph" w:customStyle="1" w:styleId="A989D274EDF748A18DB422C5ECAB51D6">
    <w:name w:val="A989D274EDF748A18DB422C5ECAB51D6"/>
  </w:style>
  <w:style w:type="paragraph" w:customStyle="1" w:styleId="C26BBB039BC24FB3AA699CB6B2C0DC82">
    <w:name w:val="C26BBB039BC24FB3AA699CB6B2C0DC82"/>
  </w:style>
  <w:style w:type="paragraph" w:customStyle="1" w:styleId="7D1F4EA3A6BA4BEB9E0202D3E2CDA5D3">
    <w:name w:val="7D1F4EA3A6BA4BEB9E0202D3E2CDA5D3"/>
  </w:style>
  <w:style w:type="paragraph" w:customStyle="1" w:styleId="5182153247A34FB88F337E17DF8A0D2D">
    <w:name w:val="5182153247A34FB88F337E17DF8A0D2D"/>
  </w:style>
  <w:style w:type="paragraph" w:customStyle="1" w:styleId="59AD0AC896624E3BB821816A0E19E288">
    <w:name w:val="59AD0AC896624E3BB821816A0E19E288"/>
  </w:style>
  <w:style w:type="paragraph" w:customStyle="1" w:styleId="22F5473ACD21422EB228FCFDF6F8B78A">
    <w:name w:val="22F5473ACD21422EB228FCFDF6F8B78A"/>
  </w:style>
  <w:style w:type="paragraph" w:customStyle="1" w:styleId="30638BF863C843649F9E6A02B06A2987">
    <w:name w:val="30638BF863C843649F9E6A02B06A2987"/>
  </w:style>
  <w:style w:type="character" w:styleId="Textedelespacerserv">
    <w:name w:val="Placeholder Text"/>
    <w:uiPriority w:val="99"/>
    <w:semiHidden/>
    <w:rsid w:val="00BF03D4"/>
    <w:rPr>
      <w:color w:val="808080"/>
    </w:rPr>
  </w:style>
  <w:style w:type="paragraph" w:customStyle="1" w:styleId="F5BFF55431F246FFA37B7E38406553541">
    <w:name w:val="F5BFF55431F246FFA37B7E38406553541"/>
    <w:rsid w:val="00BF03D4"/>
    <w:pPr>
      <w:spacing w:after="0" w:line="240" w:lineRule="auto"/>
      <w:contextualSpacing/>
      <w:jc w:val="center"/>
    </w:pPr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  <w:lang w:eastAsia="en-US"/>
    </w:rPr>
  </w:style>
  <w:style w:type="paragraph" w:customStyle="1" w:styleId="13709CA6BBFB41C9A262FD89EBCEE5611">
    <w:name w:val="13709CA6BBFB41C9A262FD89EBCEE5611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6B67D05BEE854D7099F5564882E699131">
    <w:name w:val="6B67D05BEE854D7099F5564882E699131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9BE48B924A8D42A98A283D6E9C178729">
    <w:name w:val="9BE48B924A8D42A98A283D6E9C178729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7060B34C11BD411B8DC8D8DB7A6702971">
    <w:name w:val="7060B34C11BD411B8DC8D8DB7A6702971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20EB6269CD5E4470A335608FEED558C11">
    <w:name w:val="20EB6269CD5E4470A335608FEED558C11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01491D12D65144DFB35DC1764DB962C21">
    <w:name w:val="01491D12D65144DFB35DC1764DB962C21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B477CC83D0734FEEA6FA889ACE8B46671">
    <w:name w:val="B477CC83D0734FEEA6FA889ACE8B4667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AC5EBE0B5FA42A09F834B5AF477EEF01">
    <w:name w:val="5AC5EBE0B5FA42A09F834B5AF477EEF0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8BFEABDBB6EC43D79068F06887C6B65B1">
    <w:name w:val="8BFEABDBB6EC43D79068F06887C6B65B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8EFF1DDF0322495190A3BD3B603452BD1">
    <w:name w:val="8EFF1DDF0322495190A3BD3B603452BD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095780D385504ED895231FCCCB982D721">
    <w:name w:val="095780D385504ED895231FCCCB982D72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62B3D30D7FA2447E80022375CE2291EC1">
    <w:name w:val="62B3D30D7FA2447E80022375CE2291EC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0BBD3DBB7DDA472993A195AEE7020D1E1">
    <w:name w:val="0BBD3DBB7DDA472993A195AEE7020D1E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7F142AE1C6DC430C8A03DF20CB5669741">
    <w:name w:val="7F142AE1C6DC430C8A03DF20CB566974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14EE996E304B4697B13973A4ED7FA1A41">
    <w:name w:val="14EE996E304B4697B13973A4ED7FA1A4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E1F454ECE8BA4071B39B27913B9B3F341">
    <w:name w:val="E1F454ECE8BA4071B39B27913B9B3F34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0706694C3DC4C61AEBFFC91C8C01DDF1">
    <w:name w:val="50706694C3DC4C61AEBFFC91C8C01DDF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0C30DD8090C42BDB4C84F50202752481">
    <w:name w:val="50C30DD8090C42BDB4C84F5020275248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6841C01407E644D7B8E7FE294842BAEA1">
    <w:name w:val="6841C01407E644D7B8E7FE294842BAEA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C0037419BC0C46188E53F6346FE909E91">
    <w:name w:val="C0037419BC0C46188E53F6346FE909E9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315966C2C7784674A2F486BAFB8239581">
    <w:name w:val="315966C2C7784674A2F486BAFB8239581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D9BB2DDA506C4C4490D00EF4B26B35881">
    <w:name w:val="D9BB2DDA506C4C4490D00EF4B26B35881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009C859E5E244AC18255812E35A4DD4A1">
    <w:name w:val="009C859E5E244AC18255812E35A4DD4A1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BB9A545E3DC949F28CA958FD871287D31">
    <w:name w:val="BB9A545E3DC949F28CA958FD871287D31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A989D274EDF748A18DB422C5ECAB51D61">
    <w:name w:val="A989D274EDF748A18DB422C5ECAB51D61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C26BBB039BC24FB3AA699CB6B2C0DC821">
    <w:name w:val="C26BBB039BC24FB3AA699CB6B2C0DC821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7D1F4EA3A6BA4BEB9E0202D3E2CDA5D31">
    <w:name w:val="7D1F4EA3A6BA4BEB9E0202D3E2CDA5D31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182153247A34FB88F337E17DF8A0D2D1">
    <w:name w:val="5182153247A34FB88F337E17DF8A0D2D1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59AD0AC896624E3BB821816A0E19E2881">
    <w:name w:val="59AD0AC896624E3BB821816A0E19E2881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22F5473ACD21422EB228FCFDF6F8B78A1">
    <w:name w:val="22F5473ACD21422EB228FCFDF6F8B78A1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30638BF863C843649F9E6A02B06A29871">
    <w:name w:val="30638BF863C843649F9E6A02B06A29871"/>
    <w:rsid w:val="00BF03D4"/>
    <w:pPr>
      <w:spacing w:before="200" w:after="0" w:line="240" w:lineRule="auto"/>
      <w:jc w:val="center"/>
    </w:pPr>
    <w:rPr>
      <w:rFonts w:eastAsia="Franklin Gothic Book" w:cs="Times New Roman"/>
      <w:b/>
      <w:color w:val="44546A" w:themeColor="text2"/>
      <w:sz w:val="20"/>
      <w:szCs w:val="24"/>
      <w:lang w:eastAsia="en-US"/>
    </w:rPr>
  </w:style>
  <w:style w:type="paragraph" w:customStyle="1" w:styleId="992889756896431FBC2B2FFCDF8C01B8">
    <w:name w:val="992889756896431FBC2B2FFCDF8C01B8"/>
    <w:rsid w:val="00BF03D4"/>
    <w:pPr>
      <w:spacing w:after="0" w:line="240" w:lineRule="auto"/>
      <w:contextualSpacing/>
      <w:jc w:val="center"/>
    </w:pPr>
    <w:rPr>
      <w:color w:val="44546A" w:themeColor="text2"/>
      <w:sz w:val="20"/>
      <w:lang w:eastAsia="ja-JP"/>
    </w:rPr>
  </w:style>
  <w:style w:type="paragraph" w:customStyle="1" w:styleId="F5BFF55431F246FFA37B7E38406553542">
    <w:name w:val="F5BFF55431F246FFA37B7E38406553542"/>
    <w:rsid w:val="00BF03D4"/>
    <w:pPr>
      <w:spacing w:after="0" w:line="240" w:lineRule="auto"/>
      <w:contextualSpacing/>
      <w:jc w:val="center"/>
    </w:pPr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  <w:lang w:eastAsia="en-US"/>
    </w:rPr>
  </w:style>
  <w:style w:type="paragraph" w:customStyle="1" w:styleId="13709CA6BBFB41C9A262FD89EBCEE5612">
    <w:name w:val="13709CA6BBFB41C9A262FD89EBCEE5612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6B67D05BEE854D7099F5564882E699132">
    <w:name w:val="6B67D05BEE854D7099F5564882E699132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9BE48B924A8D42A98A283D6E9C1787291">
    <w:name w:val="9BE48B924A8D42A98A283D6E9C1787291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7060B34C11BD411B8DC8D8DB7A6702972">
    <w:name w:val="7060B34C11BD411B8DC8D8DB7A6702972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20EB6269CD5E4470A335608FEED558C12">
    <w:name w:val="20EB6269CD5E4470A335608FEED558C12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01491D12D65144DFB35DC1764DB962C22">
    <w:name w:val="01491D12D65144DFB35DC1764DB962C22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B477CC83D0734FEEA6FA889ACE8B46672">
    <w:name w:val="B477CC83D0734FEEA6FA889ACE8B4667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AC5EBE0B5FA42A09F834B5AF477EEF02">
    <w:name w:val="5AC5EBE0B5FA42A09F834B5AF477EEF0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8BFEABDBB6EC43D79068F06887C6B65B2">
    <w:name w:val="8BFEABDBB6EC43D79068F06887C6B65B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8EFF1DDF0322495190A3BD3B603452BD2">
    <w:name w:val="8EFF1DDF0322495190A3BD3B603452BD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095780D385504ED895231FCCCB982D722">
    <w:name w:val="095780D385504ED895231FCCCB982D72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62B3D30D7FA2447E80022375CE2291EC2">
    <w:name w:val="62B3D30D7FA2447E80022375CE2291EC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0BBD3DBB7DDA472993A195AEE7020D1E2">
    <w:name w:val="0BBD3DBB7DDA472993A195AEE7020D1E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7F142AE1C6DC430C8A03DF20CB5669742">
    <w:name w:val="7F142AE1C6DC430C8A03DF20CB566974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14EE996E304B4697B13973A4ED7FA1A42">
    <w:name w:val="14EE996E304B4697B13973A4ED7FA1A4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E1F454ECE8BA4071B39B27913B9B3F342">
    <w:name w:val="E1F454ECE8BA4071B39B27913B9B3F34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0706694C3DC4C61AEBFFC91C8C01DDF2">
    <w:name w:val="50706694C3DC4C61AEBFFC91C8C01DDF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0C30DD8090C42BDB4C84F50202752482">
    <w:name w:val="50C30DD8090C42BDB4C84F5020275248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6841C01407E644D7B8E7FE294842BAEA2">
    <w:name w:val="6841C01407E644D7B8E7FE294842BAEA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C0037419BC0C46188E53F6346FE909E92">
    <w:name w:val="C0037419BC0C46188E53F6346FE909E9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315966C2C7784674A2F486BAFB8239582">
    <w:name w:val="315966C2C7784674A2F486BAFB8239582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D9BB2DDA506C4C4490D00EF4B26B35882">
    <w:name w:val="D9BB2DDA506C4C4490D00EF4B26B35882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009C859E5E244AC18255812E35A4DD4A2">
    <w:name w:val="009C859E5E244AC18255812E35A4DD4A2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BB9A545E3DC949F28CA958FD871287D32">
    <w:name w:val="BB9A545E3DC949F28CA958FD871287D32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A989D274EDF748A18DB422C5ECAB51D62">
    <w:name w:val="A989D274EDF748A18DB422C5ECAB51D62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C26BBB039BC24FB3AA699CB6B2C0DC822">
    <w:name w:val="C26BBB039BC24FB3AA699CB6B2C0DC822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7D1F4EA3A6BA4BEB9E0202D3E2CDA5D32">
    <w:name w:val="7D1F4EA3A6BA4BEB9E0202D3E2CDA5D32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182153247A34FB88F337E17DF8A0D2D2">
    <w:name w:val="5182153247A34FB88F337E17DF8A0D2D2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59AD0AC896624E3BB821816A0E19E2882">
    <w:name w:val="59AD0AC896624E3BB821816A0E19E2882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22F5473ACD21422EB228FCFDF6F8B78A2">
    <w:name w:val="22F5473ACD21422EB228FCFDF6F8B78A2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30638BF863C843649F9E6A02B06A29872">
    <w:name w:val="30638BF863C843649F9E6A02B06A29872"/>
    <w:rsid w:val="00BF03D4"/>
    <w:pPr>
      <w:spacing w:before="200" w:after="0" w:line="240" w:lineRule="auto"/>
      <w:jc w:val="center"/>
    </w:pPr>
    <w:rPr>
      <w:rFonts w:eastAsia="Franklin Gothic Book" w:cs="Times New Roman"/>
      <w:b/>
      <w:color w:val="44546A" w:themeColor="text2"/>
      <w:sz w:val="20"/>
      <w:szCs w:val="24"/>
      <w:lang w:eastAsia="en-US"/>
    </w:rPr>
  </w:style>
  <w:style w:type="paragraph" w:customStyle="1" w:styleId="992889756896431FBC2B2FFCDF8C01B81">
    <w:name w:val="992889756896431FBC2B2FFCDF8C01B81"/>
    <w:rsid w:val="00BF03D4"/>
    <w:pPr>
      <w:spacing w:after="0" w:line="240" w:lineRule="auto"/>
      <w:contextualSpacing/>
      <w:jc w:val="center"/>
    </w:pPr>
    <w:rPr>
      <w:color w:val="44546A" w:themeColor="text2"/>
      <w:sz w:val="20"/>
      <w:lang w:eastAsia="ja-JP"/>
    </w:rPr>
  </w:style>
  <w:style w:type="paragraph" w:customStyle="1" w:styleId="F5BFF55431F246FFA37B7E38406553543">
    <w:name w:val="F5BFF55431F246FFA37B7E38406553543"/>
    <w:rsid w:val="00BF03D4"/>
    <w:pPr>
      <w:spacing w:after="0" w:line="240" w:lineRule="auto"/>
      <w:contextualSpacing/>
      <w:jc w:val="center"/>
    </w:pPr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  <w:lang w:eastAsia="en-US"/>
    </w:rPr>
  </w:style>
  <w:style w:type="paragraph" w:customStyle="1" w:styleId="13709CA6BBFB41C9A262FD89EBCEE5613">
    <w:name w:val="13709CA6BBFB41C9A262FD89EBCEE5613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6B67D05BEE854D7099F5564882E699133">
    <w:name w:val="6B67D05BEE854D7099F5564882E699133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9BE48B924A8D42A98A283D6E9C1787292">
    <w:name w:val="9BE48B924A8D42A98A283D6E9C1787292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7060B34C11BD411B8DC8D8DB7A6702973">
    <w:name w:val="7060B34C11BD411B8DC8D8DB7A6702973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20EB6269CD5E4470A335608FEED558C13">
    <w:name w:val="20EB6269CD5E4470A335608FEED558C13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01491D12D65144DFB35DC1764DB962C23">
    <w:name w:val="01491D12D65144DFB35DC1764DB962C23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B477CC83D0734FEEA6FA889ACE8B46673">
    <w:name w:val="B477CC83D0734FEEA6FA889ACE8B4667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AC5EBE0B5FA42A09F834B5AF477EEF03">
    <w:name w:val="5AC5EBE0B5FA42A09F834B5AF477EEF0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8BFEABDBB6EC43D79068F06887C6B65B3">
    <w:name w:val="8BFEABDBB6EC43D79068F06887C6B65B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8EFF1DDF0322495190A3BD3B603452BD3">
    <w:name w:val="8EFF1DDF0322495190A3BD3B603452BD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095780D385504ED895231FCCCB982D723">
    <w:name w:val="095780D385504ED895231FCCCB982D72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62B3D30D7FA2447E80022375CE2291EC3">
    <w:name w:val="62B3D30D7FA2447E80022375CE2291EC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0BBD3DBB7DDA472993A195AEE7020D1E3">
    <w:name w:val="0BBD3DBB7DDA472993A195AEE7020D1E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7F142AE1C6DC430C8A03DF20CB5669743">
    <w:name w:val="7F142AE1C6DC430C8A03DF20CB566974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14EE996E304B4697B13973A4ED7FA1A43">
    <w:name w:val="14EE996E304B4697B13973A4ED7FA1A4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E1F454ECE8BA4071B39B27913B9B3F343">
    <w:name w:val="E1F454ECE8BA4071B39B27913B9B3F34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0706694C3DC4C61AEBFFC91C8C01DDF3">
    <w:name w:val="50706694C3DC4C61AEBFFC91C8C01DDF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0C30DD8090C42BDB4C84F50202752483">
    <w:name w:val="50C30DD8090C42BDB4C84F5020275248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6841C01407E644D7B8E7FE294842BAEA3">
    <w:name w:val="6841C01407E644D7B8E7FE294842BAEA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C0037419BC0C46188E53F6346FE909E93">
    <w:name w:val="C0037419BC0C46188E53F6346FE909E9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315966C2C7784674A2F486BAFB8239583">
    <w:name w:val="315966C2C7784674A2F486BAFB8239583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D9BB2DDA506C4C4490D00EF4B26B35883">
    <w:name w:val="D9BB2DDA506C4C4490D00EF4B26B35883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009C859E5E244AC18255812E35A4DD4A3">
    <w:name w:val="009C859E5E244AC18255812E35A4DD4A3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BB9A545E3DC949F28CA958FD871287D33">
    <w:name w:val="BB9A545E3DC949F28CA958FD871287D33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A989D274EDF748A18DB422C5ECAB51D63">
    <w:name w:val="A989D274EDF748A18DB422C5ECAB51D63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C26BBB039BC24FB3AA699CB6B2C0DC823">
    <w:name w:val="C26BBB039BC24FB3AA699CB6B2C0DC823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7D1F4EA3A6BA4BEB9E0202D3E2CDA5D33">
    <w:name w:val="7D1F4EA3A6BA4BEB9E0202D3E2CDA5D3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182153247A34FB88F337E17DF8A0D2D3">
    <w:name w:val="5182153247A34FB88F337E17DF8A0D2D3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59AD0AC896624E3BB821816A0E19E2883">
    <w:name w:val="59AD0AC896624E3BB821816A0E19E2883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22F5473ACD21422EB228FCFDF6F8B78A3">
    <w:name w:val="22F5473ACD21422EB228FCFDF6F8B78A3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30638BF863C843649F9E6A02B06A29873">
    <w:name w:val="30638BF863C843649F9E6A02B06A29873"/>
    <w:rsid w:val="00BF03D4"/>
    <w:pPr>
      <w:spacing w:before="200" w:after="0" w:line="240" w:lineRule="auto"/>
      <w:jc w:val="center"/>
    </w:pPr>
    <w:rPr>
      <w:rFonts w:eastAsia="Franklin Gothic Book" w:cs="Times New Roman"/>
      <w:b/>
      <w:color w:val="44546A" w:themeColor="text2"/>
      <w:sz w:val="20"/>
      <w:szCs w:val="24"/>
      <w:lang w:eastAsia="en-US"/>
    </w:rPr>
  </w:style>
  <w:style w:type="paragraph" w:customStyle="1" w:styleId="992889756896431FBC2B2FFCDF8C01B82">
    <w:name w:val="992889756896431FBC2B2FFCDF8C01B82"/>
    <w:rsid w:val="00BF03D4"/>
    <w:pPr>
      <w:spacing w:after="0" w:line="240" w:lineRule="auto"/>
      <w:contextualSpacing/>
      <w:jc w:val="center"/>
    </w:pPr>
    <w:rPr>
      <w:color w:val="44546A" w:themeColor="text2"/>
      <w:sz w:val="20"/>
      <w:lang w:eastAsia="ja-JP"/>
    </w:rPr>
  </w:style>
  <w:style w:type="paragraph" w:customStyle="1" w:styleId="F5BFF55431F246FFA37B7E38406553544">
    <w:name w:val="F5BFF55431F246FFA37B7E38406553544"/>
    <w:rsid w:val="00BF03D4"/>
    <w:pPr>
      <w:spacing w:after="0" w:line="240" w:lineRule="auto"/>
      <w:contextualSpacing/>
      <w:jc w:val="center"/>
    </w:pPr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  <w:lang w:eastAsia="en-US"/>
    </w:rPr>
  </w:style>
  <w:style w:type="paragraph" w:customStyle="1" w:styleId="13709CA6BBFB41C9A262FD89EBCEE5614">
    <w:name w:val="13709CA6BBFB41C9A262FD89EBCEE5614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6B67D05BEE854D7099F5564882E699134">
    <w:name w:val="6B67D05BEE854D7099F5564882E699134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9BE48B924A8D42A98A283D6E9C1787293">
    <w:name w:val="9BE48B924A8D42A98A283D6E9C1787293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7060B34C11BD411B8DC8D8DB7A6702974">
    <w:name w:val="7060B34C11BD411B8DC8D8DB7A6702974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CEF5271F905B432A951A760086BDABC3">
    <w:name w:val="CEF5271F905B432A951A760086BDABC3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01491D12D65144DFB35DC1764DB962C24">
    <w:name w:val="01491D12D65144DFB35DC1764DB962C24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B477CC83D0734FEEA6FA889ACE8B46674">
    <w:name w:val="B477CC83D0734FEEA6FA889ACE8B4667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AC5EBE0B5FA42A09F834B5AF477EEF04">
    <w:name w:val="5AC5EBE0B5FA42A09F834B5AF477EEF0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8BFEABDBB6EC43D79068F06887C6B65B4">
    <w:name w:val="8BFEABDBB6EC43D79068F06887C6B65B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8EFF1DDF0322495190A3BD3B603452BD4">
    <w:name w:val="8EFF1DDF0322495190A3BD3B603452BD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095780D385504ED895231FCCCB982D724">
    <w:name w:val="095780D385504ED895231FCCCB982D72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62B3D30D7FA2447E80022375CE2291EC4">
    <w:name w:val="62B3D30D7FA2447E80022375CE2291EC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0BBD3DBB7DDA472993A195AEE7020D1E4">
    <w:name w:val="0BBD3DBB7DDA472993A195AEE7020D1E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7F142AE1C6DC430C8A03DF20CB5669744">
    <w:name w:val="7F142AE1C6DC430C8A03DF20CB566974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14EE996E304B4697B13973A4ED7FA1A44">
    <w:name w:val="14EE996E304B4697B13973A4ED7FA1A4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E1F454ECE8BA4071B39B27913B9B3F344">
    <w:name w:val="E1F454ECE8BA4071B39B27913B9B3F34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0706694C3DC4C61AEBFFC91C8C01DDF4">
    <w:name w:val="50706694C3DC4C61AEBFFC91C8C01DDF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0C30DD8090C42BDB4C84F50202752484">
    <w:name w:val="50C30DD8090C42BDB4C84F5020275248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6841C01407E644D7B8E7FE294842BAEA4">
    <w:name w:val="6841C01407E644D7B8E7FE294842BAEA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C0037419BC0C46188E53F6346FE909E94">
    <w:name w:val="C0037419BC0C46188E53F6346FE909E9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315966C2C7784674A2F486BAFB8239584">
    <w:name w:val="315966C2C7784674A2F486BAFB8239584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D9BB2DDA506C4C4490D00EF4B26B35884">
    <w:name w:val="D9BB2DDA506C4C4490D00EF4B26B35884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009C859E5E244AC18255812E35A4DD4A4">
    <w:name w:val="009C859E5E244AC18255812E35A4DD4A4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BB9A545E3DC949F28CA958FD871287D34">
    <w:name w:val="BB9A545E3DC949F28CA958FD871287D34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A989D274EDF748A18DB422C5ECAB51D64">
    <w:name w:val="A989D274EDF748A18DB422C5ECAB51D64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C26BBB039BC24FB3AA699CB6B2C0DC824">
    <w:name w:val="C26BBB039BC24FB3AA699CB6B2C0DC824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7D1F4EA3A6BA4BEB9E0202D3E2CDA5D34">
    <w:name w:val="7D1F4EA3A6BA4BEB9E0202D3E2CDA5D34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182153247A34FB88F337E17DF8A0D2D4">
    <w:name w:val="5182153247A34FB88F337E17DF8A0D2D4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59AD0AC896624E3BB821816A0E19E2884">
    <w:name w:val="59AD0AC896624E3BB821816A0E19E2884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22F5473ACD21422EB228FCFDF6F8B78A4">
    <w:name w:val="22F5473ACD21422EB228FCFDF6F8B78A4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30638BF863C843649F9E6A02B06A29874">
    <w:name w:val="30638BF863C843649F9E6A02B06A29874"/>
    <w:rsid w:val="00BF03D4"/>
    <w:pPr>
      <w:spacing w:before="200" w:after="0" w:line="240" w:lineRule="auto"/>
      <w:jc w:val="center"/>
    </w:pPr>
    <w:rPr>
      <w:rFonts w:eastAsia="Franklin Gothic Book" w:cs="Times New Roman"/>
      <w:b/>
      <w:color w:val="44546A" w:themeColor="text2"/>
      <w:sz w:val="20"/>
      <w:szCs w:val="24"/>
      <w:lang w:eastAsia="en-US"/>
    </w:rPr>
  </w:style>
  <w:style w:type="paragraph" w:customStyle="1" w:styleId="992889756896431FBC2B2FFCDF8C01B83">
    <w:name w:val="992889756896431FBC2B2FFCDF8C01B83"/>
    <w:rsid w:val="00BF03D4"/>
    <w:pPr>
      <w:spacing w:after="0" w:line="240" w:lineRule="auto"/>
      <w:contextualSpacing/>
      <w:jc w:val="center"/>
    </w:pPr>
    <w:rPr>
      <w:color w:val="44546A" w:themeColor="text2"/>
      <w:sz w:val="20"/>
      <w:lang w:eastAsia="ja-JP"/>
    </w:rPr>
  </w:style>
  <w:style w:type="paragraph" w:customStyle="1" w:styleId="F5BFF55431F246FFA37B7E38406553545">
    <w:name w:val="F5BFF55431F246FFA37B7E38406553545"/>
    <w:rsid w:val="00BF03D4"/>
    <w:pPr>
      <w:spacing w:after="0" w:line="240" w:lineRule="auto"/>
      <w:contextualSpacing/>
      <w:jc w:val="center"/>
    </w:pPr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  <w:lang w:eastAsia="en-US"/>
    </w:rPr>
  </w:style>
  <w:style w:type="paragraph" w:customStyle="1" w:styleId="13709CA6BBFB41C9A262FD89EBCEE5615">
    <w:name w:val="13709CA6BBFB41C9A262FD89EBCEE5615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6B67D05BEE854D7099F5564882E699135">
    <w:name w:val="6B67D05BEE854D7099F5564882E699135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9BE48B924A8D42A98A283D6E9C1787294">
    <w:name w:val="9BE48B924A8D42A98A283D6E9C1787294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7060B34C11BD411B8DC8D8DB7A6702975">
    <w:name w:val="7060B34C11BD411B8DC8D8DB7A6702975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CEF5271F905B432A951A760086BDABC31">
    <w:name w:val="CEF5271F905B432A951A760086BDABC31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01491D12D65144DFB35DC1764DB962C25">
    <w:name w:val="01491D12D65144DFB35DC1764DB962C25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BCE9F2C183D0415EA85E1455CEB72B43">
    <w:name w:val="BCE9F2C183D0415EA85E1455CEB72B43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100444AD129C4477B872553D770A9659">
    <w:name w:val="100444AD129C4477B872553D770A9659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1E2FFF714EEC4CE19A4E5D1A4745A966">
    <w:name w:val="1E2FFF714EEC4CE19A4E5D1A4745A966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315966C2C7784674A2F486BAFB8239585">
    <w:name w:val="315966C2C7784674A2F486BAFB8239585"/>
    <w:rsid w:val="00BF03D4"/>
    <w:pPr>
      <w:spacing w:after="0" w:line="240" w:lineRule="auto"/>
    </w:pPr>
    <w:rPr>
      <w:rFonts w:eastAsia="Franklin Gothic Book" w:cs="Times New Roman"/>
      <w:b/>
      <w:bCs/>
      <w:color w:val="44546A" w:themeColor="text2"/>
      <w:sz w:val="20"/>
      <w:szCs w:val="24"/>
      <w:lang w:eastAsia="en-US"/>
    </w:rPr>
  </w:style>
  <w:style w:type="paragraph" w:customStyle="1" w:styleId="D9BB2DDA506C4C4490D00EF4B26B35885">
    <w:name w:val="D9BB2DDA506C4C4490D00EF4B26B35885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009C859E5E244AC18255812E35A4DD4A5">
    <w:name w:val="009C859E5E244AC18255812E35A4DD4A5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BB9A545E3DC949F28CA958FD871287D35">
    <w:name w:val="BB9A545E3DC949F28CA958FD871287D35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A989D274EDF748A18DB422C5ECAB51D65">
    <w:name w:val="A989D274EDF748A18DB422C5ECAB51D65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C26BBB039BC24FB3AA699CB6B2C0DC825">
    <w:name w:val="C26BBB039BC24FB3AA699CB6B2C0DC825"/>
    <w:rsid w:val="00BF03D4"/>
    <w:pPr>
      <w:spacing w:after="0" w:line="240" w:lineRule="auto"/>
      <w:outlineLvl w:val="0"/>
    </w:pPr>
    <w:rPr>
      <w:rFonts w:eastAsia="Franklin Gothic Book" w:cs="Times New Roman"/>
      <w:b/>
      <w:color w:val="FFFFFF" w:themeColor="background1"/>
      <w:sz w:val="20"/>
      <w:szCs w:val="24"/>
      <w:lang w:eastAsia="en-US"/>
    </w:rPr>
  </w:style>
  <w:style w:type="paragraph" w:customStyle="1" w:styleId="7D1F4EA3A6BA4BEB9E0202D3E2CDA5D35">
    <w:name w:val="7D1F4EA3A6BA4BEB9E0202D3E2CDA5D35"/>
    <w:rsid w:val="00BF03D4"/>
    <w:pPr>
      <w:spacing w:after="0" w:line="240" w:lineRule="auto"/>
    </w:pPr>
    <w:rPr>
      <w:rFonts w:eastAsia="Franklin Gothic Book" w:cs="Times New Roman"/>
      <w:b/>
      <w:bCs/>
      <w:color w:val="000000" w:themeColor="text1"/>
      <w:sz w:val="20"/>
      <w:szCs w:val="24"/>
      <w:lang w:eastAsia="en-US"/>
    </w:rPr>
  </w:style>
  <w:style w:type="paragraph" w:customStyle="1" w:styleId="5182153247A34FB88F337E17DF8A0D2D5">
    <w:name w:val="5182153247A34FB88F337E17DF8A0D2D5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59AD0AC896624E3BB821816A0E19E2885">
    <w:name w:val="59AD0AC896624E3BB821816A0E19E2885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22F5473ACD21422EB228FCFDF6F8B78A5">
    <w:name w:val="22F5473ACD21422EB228FCFDF6F8B78A5"/>
    <w:rsid w:val="00BF03D4"/>
    <w:pPr>
      <w:spacing w:after="0" w:line="240" w:lineRule="auto"/>
    </w:pPr>
    <w:rPr>
      <w:rFonts w:eastAsia="Franklin Gothic Book" w:cs="Times New Roman"/>
      <w:color w:val="000000"/>
      <w:sz w:val="20"/>
      <w:szCs w:val="24"/>
      <w:lang w:eastAsia="en-US"/>
    </w:rPr>
  </w:style>
  <w:style w:type="paragraph" w:customStyle="1" w:styleId="30638BF863C843649F9E6A02B06A29875">
    <w:name w:val="30638BF863C843649F9E6A02B06A29875"/>
    <w:rsid w:val="00BF03D4"/>
    <w:pPr>
      <w:spacing w:before="200" w:after="0" w:line="240" w:lineRule="auto"/>
      <w:jc w:val="center"/>
    </w:pPr>
    <w:rPr>
      <w:rFonts w:eastAsia="Franklin Gothic Book" w:cs="Times New Roman"/>
      <w:b/>
      <w:color w:val="44546A" w:themeColor="text2"/>
      <w:sz w:val="20"/>
      <w:szCs w:val="24"/>
      <w:lang w:eastAsia="en-US"/>
    </w:rPr>
  </w:style>
  <w:style w:type="paragraph" w:customStyle="1" w:styleId="992889756896431FBC2B2FFCDF8C01B84">
    <w:name w:val="992889756896431FBC2B2FFCDF8C01B84"/>
    <w:rsid w:val="00BF03D4"/>
    <w:pPr>
      <w:spacing w:after="0" w:line="240" w:lineRule="auto"/>
      <w:contextualSpacing/>
      <w:jc w:val="center"/>
    </w:pPr>
    <w:rPr>
      <w:color w:val="44546A" w:themeColor="text2"/>
      <w:sz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4F1FC-665D-4502-B656-FE5A4F8D3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51FDAE-CC32-4097-90F8-F681C7DCDC1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7274C2B-CA96-46EA-BECF-4FA8EDA190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477F4-893E-44FB-A2A1-12668558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Facture standard avec Microsoft Invoicing.dotx</Template>
  <TotalTime>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2022-02-28T10:51:00Z</dcterms:created>
  <dcterms:modified xsi:type="dcterms:W3CDTF">2022-02-28T11:17:00Z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